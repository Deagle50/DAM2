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88C" w:rsidRDefault="0096488C" w:rsidP="0096488C">
      <w:pPr>
        <w:spacing w:after="200"/>
        <w:ind w:left="1985"/>
        <w:rPr>
          <w:smallCaps/>
        </w:rPr>
      </w:pPr>
      <w:r w:rsidRPr="008B5B41">
        <w:rPr>
          <w:smallCaps/>
          <w:noProof/>
          <w:lang w:eastAsia="es-ES"/>
        </w:rPr>
        <w:drawing>
          <wp:inline distT="0" distB="0" distL="0" distR="0">
            <wp:extent cx="2978661" cy="576064"/>
            <wp:effectExtent l="0" t="0" r="0" b="0"/>
            <wp:docPr id="10" name="Picture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61" cy="5760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6488C" w:rsidRDefault="00903D03">
      <w:pPr>
        <w:spacing w:after="200"/>
        <w:rPr>
          <w:smallCaps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110490</wp:posOffset>
                </wp:positionV>
                <wp:extent cx="4157345" cy="946150"/>
                <wp:effectExtent l="0" t="0" r="0" b="635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345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CICLOS FORMATIVOS DE</w:t>
                            </w:r>
                          </w:p>
                          <w:p w:rsidR="0096488C" w:rsidRPr="00F17713" w:rsidRDefault="0096488C" w:rsidP="00F17713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F17713">
                              <w:rPr>
                                <w:b/>
                                <w:noProof/>
                                <w:color w:val="0070C0"/>
                                <w:sz w:val="52"/>
                                <w:szCs w:val="52"/>
                                <w:lang w:eastAsia="es-ES"/>
                              </w:rPr>
                              <w:t>GRADO SUPERIOR LOE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3.15pt;margin-top:8.7pt;width:327.35pt;height:74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" stroked="f">
                <v:textbox>
                  <w:txbxContent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CICLOS FORMATIVOS DE</w:t>
                      </w:r>
                    </w:p>
                    <w:p w:rsidR="0096488C" w:rsidRPr="00F17713" w:rsidRDefault="0096488C" w:rsidP="00F17713">
                      <w:pPr>
                        <w:pStyle w:val="Sinespaciado"/>
                        <w:jc w:val="center"/>
                        <w:rPr>
                          <w:b/>
                          <w:color w:val="0070C0"/>
                          <w:sz w:val="52"/>
                          <w:szCs w:val="52"/>
                        </w:rPr>
                      </w:pPr>
                      <w:r w:rsidRPr="00F17713">
                        <w:rPr>
                          <w:b/>
                          <w:noProof/>
                          <w:color w:val="0070C0"/>
                          <w:sz w:val="52"/>
                          <w:szCs w:val="52"/>
                          <w:lang w:eastAsia="es-ES"/>
                        </w:rPr>
                        <w:t>GRADO SUPERIOR LOE</w:t>
                      </w:r>
                    </w:p>
                  </w:txbxContent>
                </v:textbox>
              </v:shape>
            </w:pict>
          </mc:Fallback>
        </mc:AlternateContent>
      </w: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96488C" w:rsidRDefault="0096488C">
      <w:pPr>
        <w:spacing w:after="200"/>
        <w:rPr>
          <w:smallCaps/>
        </w:rPr>
      </w:pPr>
    </w:p>
    <w:p w:rsidR="00F914B2" w:rsidRDefault="00903D03" w:rsidP="00F914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smallCap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2536825</wp:posOffset>
                </wp:positionV>
                <wp:extent cx="2219325" cy="824865"/>
                <wp:effectExtent l="0" t="0" r="0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82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INFORMATICA Y</w:t>
                            </w:r>
                          </w:p>
                          <w:p w:rsidR="00FE4D64" w:rsidRPr="008B5B41" w:rsidRDefault="00FE4D64" w:rsidP="008B5B41">
                            <w:pPr>
                              <w:pStyle w:val="NormalWeb"/>
                              <w:spacing w:before="0" w:beforeAutospacing="0" w:after="0" w:afterAutospacing="0" w:line="34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B5B41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COMUNICACIONES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0" o:spid="_x0000_s1027" type="#_x0000_t202" style="position:absolute;margin-left:187.1pt;margin-top:199.75pt;width:174.75pt;height:64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" filled="f" stroked="f">
                <v:textbox>
                  <w:txbxContent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INFORMATICA Y</w:t>
                      </w:r>
                    </w:p>
                    <w:p w:rsidR="00FE4D64" w:rsidRPr="008B5B41" w:rsidRDefault="00FE4D64" w:rsidP="008B5B41">
                      <w:pPr>
                        <w:pStyle w:val="NormalWeb"/>
                        <w:spacing w:before="0" w:beforeAutospacing="0" w:after="0" w:afterAutospacing="0" w:line="34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8B5B41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COMUNICACIONES</w:t>
                      </w:r>
                    </w:p>
                  </w:txbxContent>
                </v:textbox>
              </v:shape>
            </w:pict>
          </mc:Fallback>
        </mc:AlternateContent>
      </w:r>
      <w:r w:rsidR="00FE4D64" w:rsidRPr="008B5B41">
        <w:rPr>
          <w:smallCaps/>
          <w:noProof/>
          <w:lang w:eastAsia="es-ES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1546860</wp:posOffset>
            </wp:positionH>
            <wp:positionV relativeFrom="paragraph">
              <wp:posOffset>2509520</wp:posOffset>
            </wp:positionV>
            <wp:extent cx="830580" cy="880745"/>
            <wp:effectExtent l="0" t="0" r="7620" b="0"/>
            <wp:wrapNone/>
            <wp:docPr id="1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 Image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sdt>
        <w:sdtPr>
          <w:rPr>
            <w:smallCaps/>
          </w:rPr>
          <w:id w:val="486957396"/>
          <w:docPartObj>
            <w:docPartGallery w:val="Cover Pages"/>
            <w:docPartUnique/>
          </w:docPartObj>
        </w:sdtPr>
        <w:sdtEndPr/>
        <w:sdtContent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6740" cy="10034270"/>
                    <wp:effectExtent l="0" t="0" r="16510" b="26035"/>
                    <wp:wrapNone/>
                    <wp:docPr id="9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6740" cy="1003427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19C3279" id="AutoShape 44" o:spid="_x0000_s1026" style="position:absolute;margin-left:0;margin-top:0;width:546.2pt;height:790.1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1660" cy="7108825"/>
                    <wp:effectExtent l="0" t="0" r="635" b="15875"/>
                    <wp:wrapNone/>
                    <wp:docPr id="8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1660" cy="710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31"/>
                                </w:tblGrid>
                                <w:tr w:rsidR="003520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205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9F0397" w:rsidRDefault="00FF6C60" w:rsidP="00FF756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Calibr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107062073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F7567">
                                            <w:rPr>
                                              <w:rFonts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DESARROLLO DE APLICACIONES MULTIPLATAFORMA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20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F0397" w:rsidRDefault="009F0397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205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F0397" w:rsidRDefault="009F0397" w:rsidP="0096488C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9F0397" w:rsidRDefault="009F0397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Default="00FE4D64"/>
                              <w:p w:rsidR="00FE4D64" w:rsidRPr="009A3C1F" w:rsidRDefault="00FE4D64" w:rsidP="00FE4D6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Módulo </w:t>
                                </w:r>
                                <w:proofErr w:type="spellStart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nº</w:t>
                                </w:r>
                                <w:proofErr w:type="spellEnd"/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0492</w:t>
                                </w:r>
                                <w:r w:rsidRPr="009A3C1F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 </w:t>
                                </w:r>
                              </w:p>
                              <w:p w:rsidR="000E5A67" w:rsidRDefault="000C7418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PROYECTO DE </w:t>
                                </w:r>
                                <w:r w:rsidR="00FF7567"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DESARROLLO </w:t>
                                </w: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 xml:space="preserve">DE </w:t>
                                </w:r>
                              </w:p>
                              <w:p w:rsidR="003B0C88" w:rsidRPr="009A3C1F" w:rsidRDefault="00FF7567" w:rsidP="000C7418">
                                <w:pPr>
                                  <w:pStyle w:val="NormalWeb"/>
                                  <w:spacing w:before="0" w:beforeAutospacing="0" w:after="0" w:afterAutospacing="0"/>
                                  <w:ind w:firstLine="709"/>
                                  <w:jc w:val="center"/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0070C0"/>
                                    <w:kern w:val="24"/>
                                    <w:sz w:val="48"/>
                                    <w:szCs w:val="48"/>
                                    <w:lang w:val="es-ES_tradnl"/>
                                  </w:rPr>
                                  <w:t>APLICACIONES MULTIPLATAFORMA</w:t>
                                </w:r>
                              </w:p>
                              <w:p w:rsidR="00FE4D64" w:rsidRPr="003B0C88" w:rsidRDefault="00FE4D64">
                                <w:pPr>
                                  <w:rPr>
                                    <w:lang w:val="es-ES_tradnl"/>
                                  </w:rPr>
                                </w:pPr>
                              </w:p>
                              <w:p w:rsidR="00FE4D64" w:rsidRDefault="00FE4D64"/>
                              <w:p w:rsidR="00FE4D64" w:rsidRDefault="00FF6C60" w:rsidP="00D67118">
                                <w:pPr>
                                  <w:jc w:val="center"/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lang w:eastAsia="es-ES"/>
                                    </w:rPr>
                                    <w:alias w:val="Subtítulo"/>
                                    <w:tag w:val="Subtítulo"/>
                                    <w:id w:val="4582321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7418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22222"/>
                                        <w:sz w:val="28"/>
                                        <w:szCs w:val="28"/>
                                        <w:lang w:eastAsia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E4D64" w:rsidRDefault="00FE4D6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8" style="position:absolute;margin-left:0;margin-top:0;width:545.8pt;height:559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aconcuadrcul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31"/>
                          </w:tblGrid>
                          <w:tr w:rsidR="003520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205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9F0397" w:rsidRDefault="00FF6C60" w:rsidP="00FF756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Calibr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107062073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7567">
                                      <w:rPr>
                                        <w:rFonts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DESARROLLO DE APLICACIONES MULTIPLATAFORMA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20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F0397" w:rsidRDefault="009F0397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205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F0397" w:rsidRDefault="009F0397" w:rsidP="0096488C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9F0397" w:rsidRDefault="009F0397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Default="00FE4D64"/>
                        <w:p w:rsidR="00FE4D64" w:rsidRPr="009A3C1F" w:rsidRDefault="00FE4D64" w:rsidP="00FE4D6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Módulo </w:t>
                          </w:r>
                          <w:proofErr w:type="spellStart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nº</w:t>
                          </w:r>
                          <w:proofErr w:type="spellEnd"/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0492</w:t>
                          </w:r>
                          <w:r w:rsidRPr="009A3C1F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 </w:t>
                          </w:r>
                        </w:p>
                        <w:p w:rsidR="000E5A67" w:rsidRDefault="000C7418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PROYECTO DE </w:t>
                          </w:r>
                          <w:r w:rsidR="00FF7567"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DESARROLLO </w:t>
                          </w: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 xml:space="preserve">DE </w:t>
                          </w:r>
                        </w:p>
                        <w:p w:rsidR="003B0C88" w:rsidRPr="009A3C1F" w:rsidRDefault="00FF7567" w:rsidP="000C7418">
                          <w:pPr>
                            <w:pStyle w:val="NormalWeb"/>
                            <w:spacing w:before="0" w:beforeAutospacing="0" w:after="0" w:afterAutospacing="0"/>
                            <w:ind w:firstLine="709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70C0"/>
                              <w:kern w:val="24"/>
                              <w:sz w:val="48"/>
                              <w:szCs w:val="48"/>
                              <w:lang w:val="es-ES_tradnl"/>
                            </w:rPr>
                            <w:t>APLICACIONES MULTIPLATAFORMA</w:t>
                          </w:r>
                        </w:p>
                        <w:p w:rsidR="00FE4D64" w:rsidRPr="003B0C88" w:rsidRDefault="00FE4D64">
                          <w:pPr>
                            <w:rPr>
                              <w:lang w:val="es-ES_tradnl"/>
                            </w:rPr>
                          </w:pPr>
                        </w:p>
                        <w:p w:rsidR="00FE4D64" w:rsidRDefault="00FE4D64"/>
                        <w:p w:rsidR="00FE4D64" w:rsidRDefault="00FF6C60" w:rsidP="00D67118">
                          <w:pPr>
                            <w:jc w:val="center"/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lang w:eastAsia="es-ES"/>
                              </w:rPr>
                              <w:alias w:val="Subtítulo"/>
                              <w:tag w:val="Subtítulo"/>
                              <w:id w:val="4582321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C7418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22222"/>
                                  <w:sz w:val="28"/>
                                  <w:szCs w:val="28"/>
                                  <w:lang w:eastAsia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E4D64" w:rsidRDefault="00FE4D6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2203B">
            <w:rPr>
              <w:smallCaps/>
            </w:rPr>
            <w:br w:type="page"/>
          </w:r>
        </w:sdtContent>
      </w:sdt>
    </w:p>
    <w:p w:rsidR="0051709B" w:rsidRDefault="0051709B" w:rsidP="0051709B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Default="0051709B" w:rsidP="0051709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ES"/>
        </w:rPr>
        <w:drawing>
          <wp:anchor distT="0" distB="0" distL="114300" distR="114300" simplePos="0" relativeHeight="251677184" behindDoc="0" locked="0" layoutInCell="1" allowOverlap="1" wp14:anchorId="6DF9BC2D" wp14:editId="20B505FB">
            <wp:simplePos x="0" y="0"/>
            <wp:positionH relativeFrom="column">
              <wp:posOffset>1905</wp:posOffset>
            </wp:positionH>
            <wp:positionV relativeFrom="paragraph">
              <wp:posOffset>130175</wp:posOffset>
            </wp:positionV>
            <wp:extent cx="1311910" cy="920750"/>
            <wp:effectExtent l="0" t="0" r="2540" b="0"/>
            <wp:wrapSquare wrapText="bothSides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erprise-Resource-Planning-ERP-mbaknol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4B2" w:rsidRDefault="0051709B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B7A2BE" wp14:editId="13EAF378">
                <wp:simplePos x="0" y="0"/>
                <wp:positionH relativeFrom="column">
                  <wp:posOffset>3810</wp:posOffset>
                </wp:positionH>
                <wp:positionV relativeFrom="paragraph">
                  <wp:posOffset>31973</wp:posOffset>
                </wp:positionV>
                <wp:extent cx="4492625" cy="723900"/>
                <wp:effectExtent l="0" t="0" r="41275" b="5715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723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C7418" w:rsidRPr="0051709B" w:rsidRDefault="000C7418" w:rsidP="000E5A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 xml:space="preserve">PROYECTO DE </w:t>
                            </w:r>
                            <w:r w:rsidR="00E16948" w:rsidRPr="0051709B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DESARROLLO DE APLICACIONES MULTIPLATAFORMA</w:t>
                            </w:r>
                          </w:p>
                          <w:p w:rsidR="00F914B2" w:rsidRPr="000C7418" w:rsidRDefault="00F914B2" w:rsidP="000C7418">
                            <w:pPr>
                              <w:rPr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A2BE" id="Text Box 8" o:spid="_x0000_s1029" type="#_x0000_t202" style="position:absolute;margin-left:.3pt;margin-top:2.5pt;width:353.75pt;height:5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" fillcolor="#ee8c69 [1940]" strokecolor="#ee8c69 [1940]" strokeweight="1pt">
                <v:fill color2="#f9d8cd [660]" angle="135" focus="50%" type="gradient"/>
                <v:shadow on="t" color="#68230b [1604]" opacity=".5" offset="1pt"/>
                <v:textbox>
                  <w:txbxContent>
                    <w:p w:rsidR="000C7418" w:rsidRPr="0051709B" w:rsidRDefault="000C7418" w:rsidP="000E5A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</w:pPr>
                      <w:r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 xml:space="preserve">PROYECTO DE </w:t>
                      </w:r>
                      <w:r w:rsidR="00E16948" w:rsidRPr="0051709B">
                        <w:rPr>
                          <w:rFonts w:ascii="Calibri" w:hAnsi="Calibri" w:cs="Calibri"/>
                          <w:b/>
                          <w:bCs/>
                          <w:color w:val="0070C0"/>
                          <w:kern w:val="24"/>
                          <w:sz w:val="40"/>
                          <w:szCs w:val="40"/>
                          <w:lang w:val="es-ES_tradnl"/>
                        </w:rPr>
                        <w:t>DESARROLLO DE APLICACIONES MULTIPLATAFORMA</w:t>
                      </w:r>
                    </w:p>
                    <w:p w:rsidR="00F914B2" w:rsidRPr="000C7418" w:rsidRDefault="00F914B2" w:rsidP="000C7418">
                      <w:pPr>
                        <w:rPr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914B2" w:rsidRDefault="00F914B2" w:rsidP="005170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:rsidR="00F914B2" w:rsidRPr="0051709B" w:rsidRDefault="00F914B2" w:rsidP="00AE233B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16"/>
          <w:szCs w:val="16"/>
          <w:lang w:eastAsia="es-ES"/>
        </w:rPr>
      </w:pPr>
    </w:p>
    <w:p w:rsidR="007B1664" w:rsidRPr="000E5A67" w:rsidRDefault="007B1664" w:rsidP="007B1664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r w:rsidRPr="000E5A67">
        <w:rPr>
          <w:b/>
          <w:i/>
          <w:sz w:val="24"/>
          <w:szCs w:val="24"/>
          <w:u w:val="single"/>
        </w:rPr>
        <w:t>PROPUESTA DE PROYEC</w:t>
      </w:r>
      <w:r w:rsidR="000B3BA6" w:rsidRPr="000E5A67">
        <w:rPr>
          <w:b/>
          <w:i/>
          <w:sz w:val="24"/>
          <w:szCs w:val="24"/>
          <w:u w:val="single"/>
        </w:rPr>
        <w:t>T</w:t>
      </w:r>
      <w:r w:rsidRPr="000E5A67">
        <w:rPr>
          <w:b/>
          <w:i/>
          <w:sz w:val="24"/>
          <w:szCs w:val="24"/>
          <w:u w:val="single"/>
        </w:rPr>
        <w:t>O:</w:t>
      </w:r>
    </w:p>
    <w:p w:rsidR="007B1664" w:rsidRPr="000E5A67" w:rsidRDefault="007B1664" w:rsidP="007B1664">
      <w:pPr>
        <w:spacing w:after="0" w:line="240" w:lineRule="auto"/>
        <w:ind w:left="-142" w:right="-1"/>
        <w:rPr>
          <w:sz w:val="24"/>
          <w:szCs w:val="24"/>
        </w:rPr>
      </w:pPr>
    </w:p>
    <w:p w:rsidR="00B80137" w:rsidRPr="000E5A67" w:rsidRDefault="000C7418" w:rsidP="007B1664">
      <w:pPr>
        <w:spacing w:after="0" w:line="240" w:lineRule="auto"/>
        <w:ind w:left="-142" w:right="-1"/>
        <w:rPr>
          <w:sz w:val="24"/>
          <w:szCs w:val="24"/>
        </w:rPr>
      </w:pPr>
      <w:r w:rsidRPr="000E5A67">
        <w:rPr>
          <w:sz w:val="24"/>
          <w:szCs w:val="24"/>
        </w:rPr>
        <w:t xml:space="preserve">Una empresa </w:t>
      </w:r>
      <w:r w:rsidR="00B80137" w:rsidRPr="000E5A67">
        <w:rPr>
          <w:sz w:val="24"/>
          <w:szCs w:val="24"/>
        </w:rPr>
        <w:t xml:space="preserve">cuenta con la siguiente infraestructura informática:  </w:t>
      </w:r>
    </w:p>
    <w:p w:rsidR="00B80137" w:rsidRPr="000E5A67" w:rsidRDefault="00B80137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 w:rsidRPr="000E5A67">
        <w:rPr>
          <w:sz w:val="24"/>
          <w:szCs w:val="24"/>
        </w:rPr>
        <w:t>Un Servidor con Windows Server</w:t>
      </w:r>
    </w:p>
    <w:p w:rsidR="00B80137" w:rsidRPr="000E5A67" w:rsidRDefault="00BF2768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>
        <w:rPr>
          <w:sz w:val="24"/>
          <w:szCs w:val="24"/>
        </w:rPr>
        <w:t>60</w:t>
      </w:r>
      <w:r w:rsidR="00B80137" w:rsidRPr="000E5A67">
        <w:rPr>
          <w:sz w:val="24"/>
          <w:szCs w:val="24"/>
        </w:rPr>
        <w:t xml:space="preserve"> equipos Pentium </w:t>
      </w:r>
      <w:r w:rsidR="003F6338" w:rsidRPr="000E5A67">
        <w:rPr>
          <w:sz w:val="24"/>
          <w:szCs w:val="24"/>
        </w:rPr>
        <w:t>IV</w:t>
      </w:r>
      <w:r w:rsidR="00B76885">
        <w:rPr>
          <w:sz w:val="24"/>
          <w:szCs w:val="24"/>
        </w:rPr>
        <w:t xml:space="preserve"> </w:t>
      </w:r>
      <w:r w:rsidR="00B80137" w:rsidRPr="000E5A67">
        <w:rPr>
          <w:sz w:val="24"/>
          <w:szCs w:val="24"/>
        </w:rPr>
        <w:t xml:space="preserve">con </w:t>
      </w:r>
      <w:r w:rsidR="00390255">
        <w:rPr>
          <w:sz w:val="24"/>
          <w:szCs w:val="24"/>
        </w:rPr>
        <w:t>4</w:t>
      </w:r>
      <w:r>
        <w:rPr>
          <w:sz w:val="24"/>
          <w:szCs w:val="24"/>
        </w:rPr>
        <w:t xml:space="preserve"> GB de RAM, 250 GB de HD </w:t>
      </w:r>
      <w:r w:rsidR="00B80137" w:rsidRPr="000E5A67">
        <w:rPr>
          <w:sz w:val="24"/>
          <w:szCs w:val="24"/>
        </w:rPr>
        <w:t xml:space="preserve">con Windows </w:t>
      </w:r>
      <w:r w:rsidR="00390255">
        <w:rPr>
          <w:sz w:val="24"/>
          <w:szCs w:val="24"/>
        </w:rPr>
        <w:t>7</w:t>
      </w:r>
    </w:p>
    <w:p w:rsidR="00B80137" w:rsidRPr="000E5A67" w:rsidRDefault="00B80137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 w:rsidRPr="000E5A67">
        <w:rPr>
          <w:sz w:val="24"/>
          <w:szCs w:val="24"/>
        </w:rPr>
        <w:t xml:space="preserve">Un </w:t>
      </w:r>
      <w:proofErr w:type="spellStart"/>
      <w:r w:rsidRPr="000E5A67">
        <w:rPr>
          <w:sz w:val="24"/>
          <w:szCs w:val="24"/>
        </w:rPr>
        <w:t>Switch</w:t>
      </w:r>
      <w:proofErr w:type="spellEnd"/>
      <w:r w:rsidRPr="000E5A67">
        <w:rPr>
          <w:sz w:val="24"/>
          <w:szCs w:val="24"/>
        </w:rPr>
        <w:t xml:space="preserve"> y un </w:t>
      </w:r>
      <w:proofErr w:type="spellStart"/>
      <w:r w:rsidRPr="000E5A67">
        <w:rPr>
          <w:sz w:val="24"/>
          <w:szCs w:val="24"/>
        </w:rPr>
        <w:t>Router</w:t>
      </w:r>
      <w:proofErr w:type="spellEnd"/>
      <w:r w:rsidRPr="000E5A67">
        <w:rPr>
          <w:sz w:val="24"/>
          <w:szCs w:val="24"/>
        </w:rPr>
        <w:t xml:space="preserve"> con salida a Internet</w:t>
      </w:r>
    </w:p>
    <w:p w:rsidR="00B80137" w:rsidRPr="000E5A67" w:rsidRDefault="00BF2768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>
        <w:rPr>
          <w:sz w:val="24"/>
          <w:szCs w:val="24"/>
        </w:rPr>
        <w:t xml:space="preserve">Aplicaciones Ofimáticas y </w:t>
      </w:r>
      <w:r w:rsidR="00B80137" w:rsidRPr="000E5A67">
        <w:rPr>
          <w:sz w:val="24"/>
          <w:szCs w:val="24"/>
        </w:rPr>
        <w:t>de Empresa</w:t>
      </w:r>
    </w:p>
    <w:p w:rsidR="003F6338" w:rsidRPr="000E5A67" w:rsidRDefault="003F6338" w:rsidP="00EC0B4A">
      <w:pPr>
        <w:pStyle w:val="Prrafodelista"/>
        <w:numPr>
          <w:ilvl w:val="0"/>
          <w:numId w:val="7"/>
        </w:numPr>
        <w:spacing w:after="0" w:line="240" w:lineRule="auto"/>
        <w:ind w:right="-1"/>
        <w:rPr>
          <w:sz w:val="24"/>
          <w:szCs w:val="24"/>
        </w:rPr>
      </w:pPr>
      <w:r w:rsidRPr="000E5A67">
        <w:rPr>
          <w:sz w:val="24"/>
          <w:szCs w:val="24"/>
        </w:rPr>
        <w:t>Software Antivirus</w:t>
      </w:r>
    </w:p>
    <w:p w:rsidR="00B80137" w:rsidRPr="000E5A67" w:rsidRDefault="00B80137" w:rsidP="00B80137">
      <w:pPr>
        <w:spacing w:after="0" w:line="240" w:lineRule="auto"/>
        <w:ind w:right="-1"/>
        <w:rPr>
          <w:sz w:val="24"/>
          <w:szCs w:val="24"/>
        </w:rPr>
      </w:pPr>
    </w:p>
    <w:p w:rsidR="00390255" w:rsidRDefault="00773BFC" w:rsidP="007B1664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BF2768">
        <w:rPr>
          <w:sz w:val="24"/>
          <w:szCs w:val="24"/>
        </w:rPr>
        <w:t>desea</w:t>
      </w:r>
      <w:r w:rsidR="00390255">
        <w:rPr>
          <w:sz w:val="24"/>
          <w:szCs w:val="24"/>
        </w:rPr>
        <w:t xml:space="preserve"> implantar una arquitectura Cliente/Servidor que permita gestionar un ERP/CRM.</w:t>
      </w:r>
    </w:p>
    <w:p w:rsidR="00390255" w:rsidRDefault="00390255" w:rsidP="007B1664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 xml:space="preserve">Para ello </w:t>
      </w:r>
      <w:r w:rsidR="00BE1A8E">
        <w:rPr>
          <w:sz w:val="24"/>
          <w:szCs w:val="24"/>
        </w:rPr>
        <w:t>se necesita</w:t>
      </w:r>
      <w:r>
        <w:rPr>
          <w:sz w:val="24"/>
          <w:szCs w:val="24"/>
        </w:rPr>
        <w:t xml:space="preserve"> definir las áreas funcionales que </w:t>
      </w:r>
      <w:r w:rsidR="00F4578C">
        <w:rPr>
          <w:sz w:val="24"/>
          <w:szCs w:val="24"/>
        </w:rPr>
        <w:t>van a ser objeto de desarrollo.</w:t>
      </w:r>
    </w:p>
    <w:p w:rsidR="00BE1A8E" w:rsidRDefault="00BE1A8E" w:rsidP="00BE1A8E">
      <w:pPr>
        <w:spacing w:after="0" w:line="240" w:lineRule="auto"/>
        <w:ind w:left="-142" w:right="-1"/>
        <w:rPr>
          <w:sz w:val="24"/>
          <w:szCs w:val="24"/>
        </w:rPr>
      </w:pPr>
      <w:r w:rsidRPr="00BE1A8E">
        <w:rPr>
          <w:sz w:val="24"/>
          <w:szCs w:val="24"/>
        </w:rPr>
        <w:t>Necesitamos aprovechar al</w:t>
      </w:r>
      <w:r>
        <w:rPr>
          <w:sz w:val="24"/>
          <w:szCs w:val="24"/>
        </w:rPr>
        <w:t xml:space="preserve"> </w:t>
      </w:r>
      <w:r w:rsidRPr="00BE1A8E">
        <w:rPr>
          <w:sz w:val="24"/>
          <w:szCs w:val="24"/>
        </w:rPr>
        <w:t xml:space="preserve">máximo las funciones disponibles del sistema tanto para </w:t>
      </w:r>
      <w:r>
        <w:rPr>
          <w:sz w:val="24"/>
          <w:szCs w:val="24"/>
        </w:rPr>
        <w:t xml:space="preserve">la </w:t>
      </w:r>
      <w:r w:rsidR="00B76885">
        <w:rPr>
          <w:sz w:val="24"/>
          <w:szCs w:val="24"/>
        </w:rPr>
        <w:t xml:space="preserve">propia </w:t>
      </w:r>
      <w:r>
        <w:rPr>
          <w:sz w:val="24"/>
          <w:szCs w:val="24"/>
        </w:rPr>
        <w:t xml:space="preserve">empresa </w:t>
      </w:r>
      <w:r w:rsidRPr="00BE1A8E">
        <w:rPr>
          <w:sz w:val="24"/>
          <w:szCs w:val="24"/>
        </w:rPr>
        <w:t>como</w:t>
      </w:r>
      <w:r>
        <w:rPr>
          <w:sz w:val="24"/>
          <w:szCs w:val="24"/>
        </w:rPr>
        <w:t xml:space="preserve"> para sus clientes.</w:t>
      </w:r>
    </w:p>
    <w:p w:rsidR="00F4578C" w:rsidRDefault="00BF2768" w:rsidP="00BE1A8E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Deseamos</w:t>
      </w:r>
      <w:r w:rsidR="00BE1A8E">
        <w:rPr>
          <w:sz w:val="24"/>
          <w:szCs w:val="24"/>
        </w:rPr>
        <w:t xml:space="preserve"> ver las </w:t>
      </w:r>
      <w:r w:rsidR="00BE1A8E" w:rsidRPr="00BE1A8E">
        <w:rPr>
          <w:sz w:val="24"/>
          <w:szCs w:val="24"/>
        </w:rPr>
        <w:t>opciones disponibles para los procesos y configuración de cada área.</w:t>
      </w:r>
    </w:p>
    <w:p w:rsidR="004A1771" w:rsidRDefault="00074037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Se debe</w:t>
      </w:r>
      <w:r w:rsidR="00BF2768">
        <w:rPr>
          <w:sz w:val="24"/>
          <w:szCs w:val="24"/>
        </w:rPr>
        <w:t>n</w:t>
      </w:r>
      <w:r>
        <w:rPr>
          <w:sz w:val="24"/>
          <w:szCs w:val="24"/>
        </w:rPr>
        <w:t xml:space="preserve"> p</w:t>
      </w:r>
      <w:r w:rsidRPr="00074037">
        <w:rPr>
          <w:sz w:val="24"/>
          <w:szCs w:val="24"/>
        </w:rPr>
        <w:t>roporciona</w:t>
      </w:r>
      <w:r w:rsidR="00BF2768">
        <w:rPr>
          <w:sz w:val="24"/>
          <w:szCs w:val="24"/>
        </w:rPr>
        <w:t>r</w:t>
      </w:r>
      <w:r w:rsidRPr="00074037">
        <w:rPr>
          <w:sz w:val="24"/>
          <w:szCs w:val="24"/>
        </w:rPr>
        <w:t xml:space="preserve"> herramientas de gestión de las relaciones</w:t>
      </w:r>
      <w:r>
        <w:rPr>
          <w:sz w:val="24"/>
          <w:szCs w:val="24"/>
        </w:rPr>
        <w:t xml:space="preserve"> con los clientes (CRM) que esté</w:t>
      </w:r>
      <w:r w:rsidRPr="00074037">
        <w:rPr>
          <w:sz w:val="24"/>
          <w:szCs w:val="24"/>
        </w:rPr>
        <w:t>n completamente</w:t>
      </w:r>
      <w:r>
        <w:rPr>
          <w:sz w:val="24"/>
          <w:szCs w:val="24"/>
        </w:rPr>
        <w:t xml:space="preserve"> </w:t>
      </w:r>
      <w:r w:rsidRPr="00074037">
        <w:rPr>
          <w:sz w:val="24"/>
          <w:szCs w:val="24"/>
        </w:rPr>
        <w:t xml:space="preserve">integradas </w:t>
      </w:r>
      <w:r>
        <w:rPr>
          <w:sz w:val="24"/>
          <w:szCs w:val="24"/>
        </w:rPr>
        <w:t xml:space="preserve">con las operaciones en </w:t>
      </w:r>
      <w:proofErr w:type="spellStart"/>
      <w:r>
        <w:rPr>
          <w:sz w:val="24"/>
          <w:szCs w:val="24"/>
        </w:rPr>
        <w:t>background</w:t>
      </w:r>
      <w:proofErr w:type="spellEnd"/>
      <w:r w:rsidR="00BF2768">
        <w:rPr>
          <w:sz w:val="24"/>
          <w:szCs w:val="24"/>
        </w:rPr>
        <w:t>,</w:t>
      </w:r>
      <w:r>
        <w:rPr>
          <w:sz w:val="24"/>
          <w:szCs w:val="24"/>
        </w:rPr>
        <w:t xml:space="preserve"> con el fin de </w:t>
      </w:r>
      <w:r w:rsidR="00B76885">
        <w:rPr>
          <w:sz w:val="24"/>
          <w:szCs w:val="24"/>
        </w:rPr>
        <w:t>permitirnos</w:t>
      </w:r>
      <w:r w:rsidRPr="00074037">
        <w:rPr>
          <w:sz w:val="24"/>
          <w:szCs w:val="24"/>
        </w:rPr>
        <w:t xml:space="preserve"> gestionar las ventas y los servicios de cliente</w:t>
      </w:r>
      <w:r>
        <w:rPr>
          <w:sz w:val="24"/>
          <w:szCs w:val="24"/>
        </w:rPr>
        <w:t>.</w:t>
      </w:r>
    </w:p>
    <w:p w:rsidR="00B76885" w:rsidRPr="00B76885" w:rsidRDefault="00B76885" w:rsidP="00B7688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4A1771" w:rsidRDefault="00BF2768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Se puede elegir</w:t>
      </w:r>
      <w:r w:rsidR="004A1771">
        <w:rPr>
          <w:sz w:val="24"/>
          <w:szCs w:val="24"/>
        </w:rPr>
        <w:t xml:space="preserve"> una/varias á</w:t>
      </w:r>
      <w:r w:rsidR="004A1771" w:rsidRPr="004A1771">
        <w:rPr>
          <w:sz w:val="24"/>
          <w:szCs w:val="24"/>
        </w:rPr>
        <w:t xml:space="preserve">reas de logística </w:t>
      </w:r>
      <w:r w:rsidR="004A1771">
        <w:rPr>
          <w:sz w:val="24"/>
          <w:szCs w:val="24"/>
        </w:rPr>
        <w:t>para el desarrollo</w:t>
      </w:r>
      <w:r w:rsidR="004A1771" w:rsidRPr="004A1771">
        <w:rPr>
          <w:sz w:val="24"/>
          <w:szCs w:val="24"/>
        </w:rPr>
        <w:t>: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Compras y logística de entrada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Marketing, ventas y logística de salida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 xml:space="preserve">Gestión de </w:t>
      </w:r>
      <w:r w:rsidR="00BF2768">
        <w:rPr>
          <w:rFonts w:eastAsiaTheme="minorHAnsi" w:cs="ArialMT"/>
          <w:color w:val="000000"/>
        </w:rPr>
        <w:t>stocks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Producción</w:t>
      </w:r>
    </w:p>
    <w:p w:rsidR="004A1771" w:rsidRP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Servicio</w:t>
      </w:r>
      <w:r w:rsidR="00BF2768">
        <w:rPr>
          <w:rFonts w:eastAsiaTheme="minorHAnsi" w:cs="ArialMT"/>
          <w:color w:val="000000"/>
        </w:rPr>
        <w:t>s</w:t>
      </w:r>
    </w:p>
    <w:p w:rsidR="00074037" w:rsidRPr="00B76885" w:rsidRDefault="00074037" w:rsidP="00B7688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0604B3" w:rsidRPr="000E5A67" w:rsidRDefault="000604B3" w:rsidP="00074037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Características generales</w:t>
      </w:r>
      <w:r w:rsidR="00BF2768">
        <w:rPr>
          <w:sz w:val="24"/>
          <w:szCs w:val="24"/>
        </w:rPr>
        <w:t xml:space="preserve"> de la aplicación:</w:t>
      </w:r>
    </w:p>
    <w:p w:rsidR="0087446B" w:rsidRDefault="0087446B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Navegación sencilla</w:t>
      </w:r>
    </w:p>
    <w:p w:rsidR="000E050E" w:rsidRPr="000F7ACA" w:rsidRDefault="000E050E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E050E">
        <w:rPr>
          <w:rFonts w:eastAsiaTheme="minorHAnsi" w:cs="ArialMT"/>
          <w:color w:val="000000"/>
        </w:rPr>
        <w:t>Identificación de permisos y autorizaciones (seguridad).</w:t>
      </w:r>
    </w:p>
    <w:p w:rsidR="0087446B" w:rsidRPr="000F7ACA" w:rsidRDefault="0087446B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Informes detallados</w:t>
      </w:r>
    </w:p>
    <w:p w:rsidR="0087446B" w:rsidRPr="000F7ACA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 xml:space="preserve">Integración </w:t>
      </w:r>
      <w:r w:rsidR="0087446B" w:rsidRPr="000F7ACA">
        <w:rPr>
          <w:rFonts w:eastAsiaTheme="minorHAnsi" w:cs="ArialMT"/>
          <w:color w:val="000000"/>
        </w:rPr>
        <w:t xml:space="preserve">con </w:t>
      </w:r>
      <w:r w:rsidR="000604B3" w:rsidRPr="000F7ACA">
        <w:rPr>
          <w:rFonts w:eastAsiaTheme="minorHAnsi" w:cs="ArialMT"/>
          <w:color w:val="000000"/>
        </w:rPr>
        <w:t>otras aplicaciones</w:t>
      </w: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0604B3" w:rsidRPr="000604B3" w:rsidRDefault="000604B3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>Arquitectura</w:t>
      </w:r>
      <w:r w:rsidR="00BF2768">
        <w:rPr>
          <w:sz w:val="24"/>
          <w:szCs w:val="24"/>
        </w:rPr>
        <w:t>:</w:t>
      </w:r>
    </w:p>
    <w:p w:rsidR="0087446B" w:rsidRPr="000F7ACA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C</w:t>
      </w:r>
      <w:r w:rsidR="0087446B" w:rsidRPr="000F7ACA">
        <w:rPr>
          <w:rFonts w:eastAsiaTheme="minorHAnsi" w:cs="ArialMT"/>
          <w:color w:val="000000"/>
        </w:rPr>
        <w:t>liente/servidor de dos niveles</w:t>
      </w:r>
      <w:r w:rsidR="000604B3" w:rsidRPr="000F7ACA">
        <w:rPr>
          <w:rFonts w:eastAsiaTheme="minorHAnsi" w:cs="ArialMT"/>
          <w:color w:val="000000"/>
        </w:rPr>
        <w:t xml:space="preserve"> como mínimo</w:t>
      </w:r>
      <w:r>
        <w:rPr>
          <w:rFonts w:eastAsiaTheme="minorHAnsi" w:cs="ArialMT"/>
          <w:color w:val="000000"/>
        </w:rPr>
        <w:t>.</w:t>
      </w:r>
    </w:p>
    <w:p w:rsidR="0087446B" w:rsidRPr="000F7ACA" w:rsidRDefault="000604B3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Motor de Base de datos: </w:t>
      </w:r>
      <w:r w:rsidR="0087446B" w:rsidRPr="000F7ACA">
        <w:rPr>
          <w:rFonts w:eastAsiaTheme="minorHAnsi" w:cs="ArialMT"/>
          <w:color w:val="000000"/>
        </w:rPr>
        <w:t>Microsoft SQL Server</w:t>
      </w:r>
      <w:r w:rsidRPr="000F7ACA">
        <w:rPr>
          <w:rFonts w:eastAsiaTheme="minorHAnsi" w:cs="ArialMT"/>
          <w:color w:val="000000"/>
        </w:rPr>
        <w:t xml:space="preserve"> / MySQL /Oracle</w:t>
      </w:r>
    </w:p>
    <w:p w:rsidR="000604B3" w:rsidRDefault="000604B3" w:rsidP="0087446B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sz w:val="18"/>
          <w:szCs w:val="18"/>
        </w:rPr>
      </w:pPr>
    </w:p>
    <w:p w:rsidR="0087446B" w:rsidRPr="000604B3" w:rsidRDefault="0087446B" w:rsidP="000604B3">
      <w:pPr>
        <w:spacing w:after="0" w:line="240" w:lineRule="auto"/>
        <w:ind w:left="-142" w:right="-1"/>
        <w:rPr>
          <w:sz w:val="24"/>
          <w:szCs w:val="24"/>
        </w:rPr>
      </w:pPr>
      <w:r w:rsidRPr="000604B3">
        <w:rPr>
          <w:sz w:val="24"/>
          <w:szCs w:val="24"/>
        </w:rPr>
        <w:t xml:space="preserve">Configuración </w:t>
      </w:r>
      <w:r w:rsidR="000604B3">
        <w:rPr>
          <w:sz w:val="24"/>
          <w:szCs w:val="24"/>
        </w:rPr>
        <w:t>general</w:t>
      </w:r>
      <w:r w:rsidR="00BF2768">
        <w:rPr>
          <w:sz w:val="24"/>
          <w:szCs w:val="24"/>
        </w:rPr>
        <w:t>:</w:t>
      </w:r>
    </w:p>
    <w:p w:rsidR="0087446B" w:rsidRPr="000F7ACA" w:rsidRDefault="0087446B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Formularios</w:t>
      </w:r>
    </w:p>
    <w:p w:rsidR="000604B3" w:rsidRDefault="000604B3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>Consultas</w:t>
      </w:r>
    </w:p>
    <w:p w:rsidR="00BF2768" w:rsidRPr="000F7ACA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Informes</w:t>
      </w:r>
    </w:p>
    <w:p w:rsidR="000604B3" w:rsidRDefault="00BF2768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>
        <w:rPr>
          <w:rFonts w:eastAsiaTheme="minorHAnsi" w:cs="ArialMT"/>
          <w:color w:val="000000"/>
        </w:rPr>
        <w:t>Controles / Componentes</w:t>
      </w:r>
    </w:p>
    <w:p w:rsidR="000E050E" w:rsidRDefault="000E050E">
      <w:pPr>
        <w:spacing w:after="20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lastRenderedPageBreak/>
        <w:t>Procesos de integración</w:t>
      </w:r>
    </w:p>
    <w:p w:rsidR="004A1771" w:rsidRDefault="004A177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4A1771">
        <w:rPr>
          <w:rFonts w:eastAsiaTheme="minorHAnsi" w:cs="ArialMT"/>
          <w:color w:val="000000"/>
        </w:rPr>
        <w:t>Los procesos de integraci</w:t>
      </w:r>
      <w:r w:rsidR="001B09B6">
        <w:rPr>
          <w:rFonts w:eastAsiaTheme="minorHAnsi" w:cs="ArialMT"/>
          <w:color w:val="000000"/>
        </w:rPr>
        <w:t>ón se pueden implementar entre E</w:t>
      </w:r>
      <w:r w:rsidRPr="004A1771">
        <w:rPr>
          <w:rFonts w:eastAsiaTheme="minorHAnsi" w:cs="ArialMT"/>
          <w:color w:val="000000"/>
        </w:rPr>
        <w:t xml:space="preserve">mpresas </w:t>
      </w:r>
      <w:r w:rsidR="00BF2768">
        <w:rPr>
          <w:rFonts w:eastAsiaTheme="minorHAnsi" w:cs="ArialMT"/>
          <w:color w:val="000000"/>
        </w:rPr>
        <w:t xml:space="preserve">con distintos </w:t>
      </w:r>
      <w:r w:rsidR="001B09B6">
        <w:rPr>
          <w:rFonts w:eastAsiaTheme="minorHAnsi" w:cs="ArialMT"/>
          <w:color w:val="000000"/>
        </w:rPr>
        <w:t>S</w:t>
      </w:r>
      <w:r w:rsidRPr="004A1771">
        <w:rPr>
          <w:rFonts w:eastAsiaTheme="minorHAnsi" w:cs="ArialMT"/>
          <w:color w:val="000000"/>
        </w:rPr>
        <w:t>istemas.</w:t>
      </w:r>
    </w:p>
    <w:p w:rsidR="004A1771" w:rsidRPr="004A1771" w:rsidRDefault="004A1771" w:rsidP="004A1771">
      <w:pPr>
        <w:spacing w:after="0" w:line="240" w:lineRule="auto"/>
        <w:ind w:left="-142" w:right="-1"/>
        <w:rPr>
          <w:sz w:val="24"/>
          <w:szCs w:val="24"/>
        </w:rPr>
      </w:pPr>
    </w:p>
    <w:p w:rsidR="000604B3" w:rsidRPr="000604B3" w:rsidRDefault="008171F1" w:rsidP="000604B3">
      <w:pPr>
        <w:spacing w:after="0" w:line="240" w:lineRule="auto"/>
        <w:ind w:left="-142" w:right="-1"/>
        <w:rPr>
          <w:sz w:val="24"/>
          <w:szCs w:val="24"/>
        </w:rPr>
      </w:pPr>
      <w:r>
        <w:rPr>
          <w:sz w:val="24"/>
          <w:szCs w:val="24"/>
        </w:rPr>
        <w:t>Lenguajes de programación</w:t>
      </w:r>
      <w:r w:rsidR="000E050E">
        <w:rPr>
          <w:sz w:val="24"/>
          <w:szCs w:val="24"/>
        </w:rPr>
        <w:t xml:space="preserve"> a emplear:</w:t>
      </w:r>
    </w:p>
    <w:p w:rsidR="008171F1" w:rsidRPr="000F7ACA" w:rsidRDefault="008171F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Servidor: </w:t>
      </w:r>
      <w:proofErr w:type="spellStart"/>
      <w:r w:rsidRPr="000F7ACA">
        <w:rPr>
          <w:rFonts w:eastAsiaTheme="minorHAnsi" w:cs="ArialMT"/>
          <w:color w:val="000000"/>
        </w:rPr>
        <w:t>Transact</w:t>
      </w:r>
      <w:proofErr w:type="spellEnd"/>
      <w:r w:rsidRPr="000F7ACA">
        <w:rPr>
          <w:rFonts w:eastAsiaTheme="minorHAnsi" w:cs="ArialMT"/>
          <w:color w:val="000000"/>
        </w:rPr>
        <w:t xml:space="preserve">-SQL, PL/SQL, </w:t>
      </w:r>
      <w:proofErr w:type="spellStart"/>
      <w:r w:rsidRPr="000F7ACA">
        <w:rPr>
          <w:rFonts w:eastAsiaTheme="minorHAnsi" w:cs="ArialMT"/>
          <w:color w:val="000000"/>
        </w:rPr>
        <w:t>etc</w:t>
      </w:r>
      <w:proofErr w:type="spellEnd"/>
    </w:p>
    <w:p w:rsidR="008171F1" w:rsidRPr="000F7ACA" w:rsidRDefault="008171F1" w:rsidP="00EC0B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eastAsiaTheme="minorHAnsi" w:cs="ArialMT"/>
          <w:color w:val="000000"/>
        </w:rPr>
      </w:pPr>
      <w:r w:rsidRPr="000F7ACA">
        <w:rPr>
          <w:rFonts w:eastAsiaTheme="minorHAnsi" w:cs="ArialMT"/>
          <w:color w:val="000000"/>
        </w:rPr>
        <w:t xml:space="preserve">Cliente: </w:t>
      </w:r>
      <w:proofErr w:type="spellStart"/>
      <w:r w:rsidRPr="000F7ACA">
        <w:rPr>
          <w:rFonts w:eastAsiaTheme="minorHAnsi" w:cs="ArialMT"/>
          <w:color w:val="000000"/>
        </w:rPr>
        <w:t>VBasic</w:t>
      </w:r>
      <w:proofErr w:type="spellEnd"/>
      <w:r w:rsidRPr="000F7ACA">
        <w:rPr>
          <w:rFonts w:eastAsiaTheme="minorHAnsi" w:cs="ArialMT"/>
          <w:color w:val="000000"/>
        </w:rPr>
        <w:t xml:space="preserve">, C#, </w:t>
      </w:r>
      <w:proofErr w:type="spellStart"/>
      <w:r w:rsidRPr="000F7ACA">
        <w:rPr>
          <w:rFonts w:eastAsiaTheme="minorHAnsi" w:cs="ArialMT"/>
          <w:color w:val="000000"/>
        </w:rPr>
        <w:t>Php</w:t>
      </w:r>
      <w:proofErr w:type="spellEnd"/>
      <w:r w:rsidRPr="000F7ACA">
        <w:rPr>
          <w:rFonts w:eastAsiaTheme="minorHAnsi" w:cs="ArialMT"/>
          <w:color w:val="000000"/>
        </w:rPr>
        <w:t>, Asp.Net, Java, etc.</w:t>
      </w:r>
    </w:p>
    <w:p w:rsidR="002526AA" w:rsidRDefault="002526AA" w:rsidP="008E725C">
      <w:pPr>
        <w:spacing w:after="0"/>
        <w:rPr>
          <w:sz w:val="24"/>
          <w:szCs w:val="24"/>
        </w:rPr>
      </w:pPr>
    </w:p>
    <w:p w:rsidR="00E6337B" w:rsidRPr="000E5A67" w:rsidRDefault="00A7459F" w:rsidP="00E6337B">
      <w:pPr>
        <w:spacing w:after="0" w:line="240" w:lineRule="auto"/>
        <w:ind w:left="-142" w:right="-1"/>
        <w:rPr>
          <w:b/>
          <w:i/>
          <w:sz w:val="24"/>
          <w:szCs w:val="24"/>
          <w:u w:val="single"/>
        </w:rPr>
      </w:pPr>
      <w:proofErr w:type="gramStart"/>
      <w:r>
        <w:rPr>
          <w:b/>
          <w:i/>
          <w:sz w:val="24"/>
          <w:szCs w:val="24"/>
          <w:u w:val="single"/>
        </w:rPr>
        <w:t>DESARROLLO  DEL</w:t>
      </w:r>
      <w:proofErr w:type="gramEnd"/>
      <w:r>
        <w:rPr>
          <w:b/>
          <w:i/>
          <w:sz w:val="24"/>
          <w:szCs w:val="24"/>
          <w:u w:val="single"/>
        </w:rPr>
        <w:t xml:space="preserve">  PROYECT</w:t>
      </w:r>
      <w:r w:rsidR="00E6337B" w:rsidRPr="000E5A67">
        <w:rPr>
          <w:b/>
          <w:i/>
          <w:sz w:val="24"/>
          <w:szCs w:val="24"/>
          <w:u w:val="single"/>
        </w:rPr>
        <w:t>O:</w:t>
      </w:r>
    </w:p>
    <w:p w:rsidR="005D730C" w:rsidRPr="000E5A67" w:rsidRDefault="005D730C" w:rsidP="007B1664">
      <w:pPr>
        <w:spacing w:after="0" w:line="240" w:lineRule="auto"/>
        <w:ind w:left="-142" w:right="-1"/>
        <w:rPr>
          <w:rFonts w:eastAsia="Times New Roman" w:cs="Calibri"/>
          <w:sz w:val="24"/>
          <w:szCs w:val="24"/>
          <w:lang w:eastAsia="es-ES"/>
        </w:rPr>
      </w:pPr>
    </w:p>
    <w:p w:rsidR="003F6338" w:rsidRPr="000E5A67" w:rsidRDefault="003F6338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Identificación del proyecto</w:t>
      </w:r>
      <w:r w:rsidR="005C6494">
        <w:rPr>
          <w:rFonts w:eastAsia="Times New Roman" w:cs="Calibri"/>
          <w:sz w:val="24"/>
          <w:szCs w:val="24"/>
          <w:lang w:eastAsia="es-ES"/>
        </w:rPr>
        <w:t>.</w:t>
      </w:r>
    </w:p>
    <w:p w:rsidR="003F6338" w:rsidRPr="005C6494" w:rsidRDefault="003F6338" w:rsidP="003F6338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C60198" w:rsidRDefault="00C60198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Antecedentes del Proyecto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 xml:space="preserve"> (</w:t>
      </w:r>
      <w:r w:rsidRPr="005C6494">
        <w:rPr>
          <w:rFonts w:eastAsia="Times New Roman" w:cs="Calibri"/>
          <w:sz w:val="24"/>
          <w:szCs w:val="24"/>
          <w:lang w:eastAsia="es-ES"/>
        </w:rPr>
        <w:t xml:space="preserve">necesidades, </w:t>
      </w:r>
      <w:r w:rsidR="005C6494" w:rsidRPr="005C6494">
        <w:rPr>
          <w:rFonts w:eastAsia="Times New Roman" w:cs="Calibri"/>
          <w:sz w:val="24"/>
          <w:szCs w:val="24"/>
          <w:lang w:eastAsia="es-ES"/>
        </w:rPr>
        <w:t>utilidades</w:t>
      </w:r>
      <w:r w:rsidRPr="005C6494">
        <w:rPr>
          <w:rFonts w:eastAsia="Times New Roman" w:cs="Calibri"/>
          <w:sz w:val="24"/>
          <w:szCs w:val="24"/>
          <w:lang w:eastAsia="es-ES"/>
        </w:rPr>
        <w:t>,</w:t>
      </w:r>
      <w:r w:rsidR="005C6494">
        <w:rPr>
          <w:rFonts w:eastAsia="Times New Roman" w:cs="Calibri"/>
          <w:sz w:val="24"/>
          <w:szCs w:val="24"/>
          <w:lang w:eastAsia="es-ES"/>
        </w:rPr>
        <w:t xml:space="preserve"> Oferta actual).</w:t>
      </w:r>
    </w:p>
    <w:p w:rsidR="005C6494" w:rsidRPr="005C6494" w:rsidRDefault="005C6494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3F6338" w:rsidRDefault="003F6338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0E5A67">
        <w:rPr>
          <w:rFonts w:eastAsia="Times New Roman" w:cs="Calibri"/>
          <w:sz w:val="24"/>
          <w:szCs w:val="24"/>
          <w:lang w:eastAsia="es-ES"/>
        </w:rPr>
        <w:t>Objetivos del proyecto</w:t>
      </w:r>
      <w:r w:rsidR="00747DC7">
        <w:rPr>
          <w:rFonts w:eastAsia="Times New Roman" w:cs="Calibri"/>
          <w:sz w:val="24"/>
          <w:szCs w:val="24"/>
          <w:lang w:eastAsia="es-ES"/>
        </w:rPr>
        <w:t xml:space="preserve"> (Requisitos)</w:t>
      </w:r>
    </w:p>
    <w:p w:rsidR="00EA1160" w:rsidRPr="00EA1160" w:rsidRDefault="00EA1160" w:rsidP="00EA1160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EA1160" w:rsidRPr="000E5A67" w:rsidRDefault="00EA1160" w:rsidP="00EC0B4A">
      <w:pPr>
        <w:pStyle w:val="Prrafodelista"/>
        <w:numPr>
          <w:ilvl w:val="0"/>
          <w:numId w:val="6"/>
        </w:num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Secuenciación: establecer el Calendario de implementación de las fases 6), 7),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 </w:t>
      </w:r>
      <w:r>
        <w:rPr>
          <w:rFonts w:eastAsia="Times New Roman" w:cs="Calibri"/>
          <w:sz w:val="24"/>
          <w:szCs w:val="24"/>
          <w:lang w:eastAsia="es-ES"/>
        </w:rPr>
        <w:t>8) y 9).</w:t>
      </w:r>
    </w:p>
    <w:p w:rsidR="003F6338" w:rsidRPr="005C6494" w:rsidRDefault="003F6338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5C6494" w:rsidP="00EC0B4A">
      <w:pPr>
        <w:pStyle w:val="Prrafodelista"/>
        <w:numPr>
          <w:ilvl w:val="0"/>
          <w:numId w:val="6"/>
        </w:numPr>
        <w:spacing w:after="0"/>
        <w:ind w:left="357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Recursos necesarios. H</w:t>
      </w:r>
      <w:r w:rsidR="00747DC7">
        <w:rPr>
          <w:rFonts w:eastAsia="Times New Roman" w:cs="Calibri"/>
          <w:sz w:val="24"/>
          <w:szCs w:val="24"/>
          <w:lang w:eastAsia="es-ES"/>
        </w:rPr>
        <w:t>erramientas a utilizar, necesidades de aprendizaje, arquitectura prevista (web, escritorio, servicios, …)</w:t>
      </w:r>
      <w:r w:rsidR="00C5770C">
        <w:rPr>
          <w:rFonts w:eastAsia="Times New Roman" w:cs="Calibri"/>
          <w:sz w:val="24"/>
          <w:szCs w:val="24"/>
          <w:lang w:eastAsia="es-ES"/>
        </w:rPr>
        <w:t>.</w:t>
      </w:r>
    </w:p>
    <w:p w:rsidR="00747DC7" w:rsidRPr="005C6494" w:rsidRDefault="00747DC7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747DC7" w:rsidRDefault="00BA153F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Análisis</w:t>
      </w:r>
    </w:p>
    <w:p w:rsidR="00BA153F" w:rsidRDefault="00BA153F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Vincular casos de uso con los objetivos del proyecto.</w:t>
      </w:r>
    </w:p>
    <w:p w:rsidR="00BA153F" w:rsidRPr="005C6494" w:rsidRDefault="00BA153F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BA153F" w:rsidRDefault="00BA153F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Diseño</w:t>
      </w:r>
    </w:p>
    <w:p w:rsidR="00BA153F" w:rsidRDefault="00BA153F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Diseño de arquitectura</w:t>
      </w:r>
    </w:p>
    <w:p w:rsidR="00BA153F" w:rsidRDefault="00BA153F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Modelo Entidad/Relación</w:t>
      </w:r>
    </w:p>
    <w:p w:rsidR="00BA153F" w:rsidRDefault="00BA153F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Interfaz gráfica</w:t>
      </w:r>
    </w:p>
    <w:p w:rsidR="00BA153F" w:rsidRDefault="00BA153F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clases (si se introduce capa de negocio)</w:t>
      </w:r>
    </w:p>
    <w:p w:rsidR="0074600D" w:rsidRPr="005C6494" w:rsidRDefault="0074600D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implementación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Diagramas de actividad (descripción de las unidades de programación).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Código Fuente comentado.</w:t>
      </w:r>
    </w:p>
    <w:p w:rsidR="00AB3D0C" w:rsidRDefault="00AB3D0C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Memoria Técnica (funciones, clases, Módulos, interacción entre Módulos, …)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Prueba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Plan de Prueba (temporización).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Selección de casos de prueba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EC0B4A">
      <w:pPr>
        <w:pStyle w:val="Prrafodelista"/>
        <w:numPr>
          <w:ilvl w:val="0"/>
          <w:numId w:val="10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unitarias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Pr="005C6494" w:rsidRDefault="00AB3D0C" w:rsidP="00EC0B4A">
      <w:pPr>
        <w:pStyle w:val="Prrafodelista"/>
        <w:numPr>
          <w:ilvl w:val="0"/>
          <w:numId w:val="10"/>
        </w:numPr>
        <w:ind w:left="1418"/>
        <w:rPr>
          <w:rFonts w:eastAsia="Times New Roman" w:cs="Calibri"/>
          <w:sz w:val="24"/>
          <w:szCs w:val="24"/>
          <w:lang w:eastAsia="es-ES"/>
        </w:rPr>
      </w:pPr>
      <w:r w:rsidRPr="005C6494">
        <w:rPr>
          <w:rFonts w:eastAsia="Times New Roman" w:cs="Calibri"/>
          <w:sz w:val="24"/>
          <w:szCs w:val="24"/>
          <w:lang w:eastAsia="es-ES"/>
        </w:rPr>
        <w:t>Pruebas de integración</w:t>
      </w:r>
      <w:r w:rsidR="00CD67C9"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EC0B4A">
      <w:pPr>
        <w:pStyle w:val="Prrafodelista"/>
        <w:numPr>
          <w:ilvl w:val="0"/>
          <w:numId w:val="9"/>
        </w:numPr>
        <w:spacing w:after="0"/>
        <w:ind w:left="992" w:hanging="357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Registros de resultados (incidencias y acciones correctoras</w:t>
      </w:r>
      <w:r w:rsidR="00CD67C9">
        <w:rPr>
          <w:rFonts w:eastAsia="Times New Roman" w:cs="Calibri"/>
          <w:sz w:val="24"/>
          <w:szCs w:val="24"/>
          <w:lang w:eastAsia="es-ES"/>
        </w:rPr>
        <w:t>).</w:t>
      </w:r>
    </w:p>
    <w:p w:rsidR="00AB3D0C" w:rsidRPr="005C6494" w:rsidRDefault="00AB3D0C" w:rsidP="005C6494">
      <w:pPr>
        <w:spacing w:after="0" w:line="240" w:lineRule="auto"/>
        <w:ind w:right="-1"/>
        <w:rPr>
          <w:rFonts w:eastAsia="Times New Roman" w:cs="Calibri"/>
          <w:sz w:val="16"/>
          <w:szCs w:val="16"/>
          <w:lang w:eastAsia="es-ES"/>
        </w:rPr>
      </w:pPr>
    </w:p>
    <w:p w:rsidR="00AB3D0C" w:rsidRDefault="00AB3D0C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Fase de Presentación del Proyecto</w:t>
      </w:r>
    </w:p>
    <w:p w:rsidR="00AB3D0C" w:rsidRDefault="00CD67C9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la Memoria Técnica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CD67C9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de los </w:t>
      </w:r>
      <w:r w:rsidR="00AB3D0C">
        <w:rPr>
          <w:rFonts w:eastAsia="Times New Roman" w:cs="Calibri"/>
          <w:sz w:val="24"/>
          <w:szCs w:val="24"/>
          <w:lang w:eastAsia="es-ES"/>
        </w:rPr>
        <w:t>registros de seguimiento de cada una de las Fases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AB3D0C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Entrega del código Fuente comentado.</w:t>
      </w:r>
    </w:p>
    <w:p w:rsidR="00AB3D0C" w:rsidRDefault="00CD67C9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 xml:space="preserve">Presentación </w:t>
      </w:r>
      <w:r w:rsidR="00C5770C">
        <w:rPr>
          <w:rFonts w:eastAsia="Times New Roman" w:cs="Calibri"/>
          <w:sz w:val="24"/>
          <w:szCs w:val="24"/>
          <w:lang w:eastAsia="es-ES"/>
        </w:rPr>
        <w:t xml:space="preserve">de </w:t>
      </w:r>
      <w:r w:rsidR="00AB3D0C">
        <w:rPr>
          <w:rFonts w:eastAsia="Times New Roman" w:cs="Calibri"/>
          <w:sz w:val="24"/>
          <w:szCs w:val="24"/>
          <w:lang w:eastAsia="es-ES"/>
        </w:rPr>
        <w:t>los Diagramas</w:t>
      </w:r>
      <w:r>
        <w:rPr>
          <w:rFonts w:eastAsia="Times New Roman" w:cs="Calibri"/>
          <w:sz w:val="24"/>
          <w:szCs w:val="24"/>
          <w:lang w:eastAsia="es-ES"/>
        </w:rPr>
        <w:t>.</w:t>
      </w:r>
    </w:p>
    <w:p w:rsidR="000B197D" w:rsidRDefault="00AB3D0C" w:rsidP="00EC0B4A">
      <w:pPr>
        <w:pStyle w:val="Prrafodelista"/>
        <w:numPr>
          <w:ilvl w:val="0"/>
          <w:numId w:val="9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Prototipo funcional de la aplicaci</w:t>
      </w:r>
      <w:r w:rsidR="00CD67C9">
        <w:rPr>
          <w:rFonts w:eastAsia="Times New Roman" w:cs="Calibri"/>
          <w:sz w:val="24"/>
          <w:szCs w:val="24"/>
          <w:lang w:eastAsia="es-ES"/>
        </w:rPr>
        <w:t>ón.</w:t>
      </w:r>
    </w:p>
    <w:p w:rsidR="00D113B9" w:rsidRPr="00D113B9" w:rsidRDefault="00D113B9" w:rsidP="00EC0B4A">
      <w:pPr>
        <w:pStyle w:val="Prrafodelista"/>
        <w:numPr>
          <w:ilvl w:val="0"/>
          <w:numId w:val="9"/>
        </w:numPr>
        <w:spacing w:after="0" w:line="240" w:lineRule="auto"/>
        <w:ind w:left="426" w:right="-1" w:hanging="426"/>
        <w:rPr>
          <w:rFonts w:eastAsia="Times New Roman" w:cs="Calibri"/>
          <w:sz w:val="24"/>
          <w:szCs w:val="24"/>
          <w:lang w:eastAsia="es-ES"/>
        </w:rPr>
      </w:pPr>
      <w:r w:rsidRPr="00D113B9">
        <w:rPr>
          <w:rFonts w:eastAsia="Times New Roman" w:cs="Calibri"/>
          <w:b/>
          <w:sz w:val="24"/>
          <w:szCs w:val="24"/>
          <w:lang w:eastAsia="es-ES"/>
        </w:rPr>
        <w:t>Nota</w:t>
      </w:r>
      <w:r w:rsidRPr="00D113B9">
        <w:rPr>
          <w:rFonts w:eastAsia="Times New Roman" w:cs="Calibri"/>
          <w:sz w:val="24"/>
          <w:szCs w:val="24"/>
          <w:lang w:eastAsia="es-ES"/>
        </w:rPr>
        <w:t>: la determinación del porcentaje de cumplimiento de los requisitos del prototipo se determinará en función de la complejidad del proyecto presentado.</w:t>
      </w:r>
    </w:p>
    <w:p w:rsidR="00D113B9" w:rsidRDefault="00D113B9" w:rsidP="00D113B9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</w:p>
    <w:p w:rsidR="00D113B9" w:rsidRDefault="00D113B9" w:rsidP="00D113B9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</w:p>
    <w:p w:rsidR="000B197D" w:rsidRDefault="000B197D" w:rsidP="00EC0B4A">
      <w:pPr>
        <w:pStyle w:val="Prrafodelista"/>
        <w:numPr>
          <w:ilvl w:val="0"/>
          <w:numId w:val="6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Valoración:</w:t>
      </w:r>
    </w:p>
    <w:p w:rsidR="000B197D" w:rsidRDefault="000B197D" w:rsidP="000B197D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30% Proyecto: desarrollo, documentación, presentación, etc.</w:t>
      </w:r>
    </w:p>
    <w:p w:rsidR="000B197D" w:rsidRDefault="000B197D" w:rsidP="000B197D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35% Desarrollo servidor.</w:t>
      </w:r>
    </w:p>
    <w:p w:rsidR="000B197D" w:rsidRDefault="000B197D" w:rsidP="00EC0B4A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Diseño de la base de datos.</w:t>
      </w:r>
    </w:p>
    <w:p w:rsidR="000B197D" w:rsidRDefault="000B197D" w:rsidP="00EC0B4A">
      <w:pPr>
        <w:pStyle w:val="Prrafodelista"/>
        <w:numPr>
          <w:ilvl w:val="0"/>
          <w:numId w:val="11"/>
        </w:numPr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20% Programación de servidor.</w:t>
      </w:r>
    </w:p>
    <w:p w:rsidR="000B197D" w:rsidRDefault="000B197D" w:rsidP="000B197D">
      <w:pPr>
        <w:pStyle w:val="Prrafodelista"/>
        <w:ind w:left="360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35% Aplicación cliente.</w:t>
      </w:r>
    </w:p>
    <w:p w:rsidR="000B197D" w:rsidRDefault="000B197D" w:rsidP="00EC0B4A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Interfaz.</w:t>
      </w:r>
    </w:p>
    <w:p w:rsidR="000B197D" w:rsidRDefault="000B197D" w:rsidP="00EC0B4A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15% interacción y funcionalidad.</w:t>
      </w:r>
    </w:p>
    <w:p w:rsidR="000B197D" w:rsidRDefault="000B197D" w:rsidP="00EC0B4A">
      <w:pPr>
        <w:pStyle w:val="Prrafodelista"/>
        <w:numPr>
          <w:ilvl w:val="0"/>
          <w:numId w:val="12"/>
        </w:numPr>
        <w:ind w:left="993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10% Presentación y usabilidad.</w:t>
      </w:r>
    </w:p>
    <w:p w:rsidR="00AB3D0C" w:rsidRDefault="00AB3D0C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0B197D" w:rsidRDefault="000B197D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71324E" w:rsidRDefault="00745178" w:rsidP="00BB5F1E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>
        <w:rPr>
          <w:rFonts w:eastAsia="Times New Roman" w:cs="Calibri"/>
          <w:sz w:val="24"/>
          <w:szCs w:val="24"/>
          <w:lang w:eastAsia="es-ES"/>
        </w:rPr>
        <w:t>El Proyecto se desarrolla en el Centro acumulando 50 horas.</w:t>
      </w:r>
    </w:p>
    <w:p w:rsidR="00745178" w:rsidRDefault="00745178" w:rsidP="00745178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</w:p>
    <w:p w:rsidR="00745178" w:rsidRDefault="00745178" w:rsidP="00745178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r w:rsidRPr="00745178">
        <w:rPr>
          <w:rFonts w:eastAsia="Times New Roman" w:cs="Calibri"/>
          <w:b/>
          <w:sz w:val="24"/>
          <w:szCs w:val="24"/>
          <w:lang w:eastAsia="es-ES"/>
        </w:rPr>
        <w:t>Fecha Entrega del proyecto</w:t>
      </w:r>
      <w:r>
        <w:rPr>
          <w:rFonts w:eastAsia="Times New Roman" w:cs="Calibri"/>
          <w:sz w:val="24"/>
          <w:szCs w:val="24"/>
          <w:lang w:eastAsia="es-ES"/>
        </w:rPr>
        <w:t xml:space="preserve">: </w:t>
      </w:r>
      <w:r w:rsidR="009211F8">
        <w:rPr>
          <w:rFonts w:eastAsia="Times New Roman" w:cs="Calibri"/>
          <w:sz w:val="24"/>
          <w:szCs w:val="24"/>
          <w:lang w:eastAsia="es-ES"/>
        </w:rPr>
        <w:t>05</w:t>
      </w:r>
      <w:r w:rsidR="00793D2B">
        <w:rPr>
          <w:rFonts w:eastAsia="Times New Roman" w:cs="Calibri"/>
          <w:sz w:val="24"/>
          <w:szCs w:val="24"/>
          <w:lang w:eastAsia="es-ES"/>
        </w:rPr>
        <w:t>/</w:t>
      </w:r>
      <w:r w:rsidR="009211F8">
        <w:rPr>
          <w:rFonts w:eastAsia="Times New Roman" w:cs="Calibri"/>
          <w:sz w:val="24"/>
          <w:szCs w:val="24"/>
          <w:lang w:eastAsia="es-ES"/>
        </w:rPr>
        <w:t>06</w:t>
      </w:r>
      <w:r w:rsidR="00793D2B">
        <w:rPr>
          <w:rFonts w:eastAsia="Times New Roman" w:cs="Calibri"/>
          <w:sz w:val="24"/>
          <w:szCs w:val="24"/>
          <w:lang w:eastAsia="es-ES"/>
        </w:rPr>
        <w:t>/20</w:t>
      </w:r>
      <w:r w:rsidR="00257E9F">
        <w:rPr>
          <w:rFonts w:eastAsia="Times New Roman" w:cs="Calibri"/>
          <w:sz w:val="24"/>
          <w:szCs w:val="24"/>
          <w:lang w:eastAsia="es-ES"/>
        </w:rPr>
        <w:t>20</w:t>
      </w:r>
    </w:p>
    <w:p w:rsidR="00745178" w:rsidRDefault="00745178" w:rsidP="00745178">
      <w:pPr>
        <w:spacing w:after="0" w:line="240" w:lineRule="auto"/>
        <w:ind w:right="-1"/>
        <w:rPr>
          <w:rFonts w:eastAsia="Times New Roman" w:cs="Calibri"/>
          <w:sz w:val="24"/>
          <w:szCs w:val="24"/>
          <w:lang w:eastAsia="es-ES"/>
        </w:rPr>
      </w:pPr>
      <w:bookmarkStart w:id="0" w:name="_GoBack"/>
      <w:bookmarkEnd w:id="0"/>
    </w:p>
    <w:sectPr w:rsidR="00745178" w:rsidSect="008D5C04">
      <w:footerReference w:type="even" r:id="rId17"/>
      <w:footerReference w:type="default" r:id="rId18"/>
      <w:pgSz w:w="11907" w:h="16839" w:code="1"/>
      <w:pgMar w:top="851" w:right="992" w:bottom="993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C60" w:rsidRDefault="00FF6C60">
      <w:pPr>
        <w:spacing w:after="0" w:line="240" w:lineRule="auto"/>
      </w:pPr>
      <w:r>
        <w:separator/>
      </w:r>
    </w:p>
  </w:endnote>
  <w:endnote w:type="continuationSeparator" w:id="0">
    <w:p w:rsidR="00FF6C60" w:rsidRDefault="00FF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47F499BB" wp14:editId="0DBA726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521825"/>
              <wp:effectExtent l="0" t="0" r="0" b="0"/>
              <wp:wrapNone/>
              <wp:docPr id="6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521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FF6C6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-155893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-183914669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19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42B8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19/02/2016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7F499BB" id="Rectangle 23" o:spid="_x0000_s1030" style="position:absolute;margin-left:0;margin-top:0;width:41.85pt;height:749.7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9F0397" w:rsidRDefault="00FF6C6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-155893285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-183914669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19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42B8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19/02/2016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44C2A5BD" wp14:editId="7A5D2DD5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4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3D2B" w:rsidRPr="00793D2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4C2A5BD"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5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aOk95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3D2B" w:rsidRPr="00793D2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397" w:rsidRDefault="00903D03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63B42CFA" wp14:editId="122E628B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517380"/>
              <wp:effectExtent l="0" t="0" r="0" b="0"/>
              <wp:wrapNone/>
              <wp:docPr id="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51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FF6C6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Título"/>
                              <w:id w:val="57101923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7567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Fecha"/>
                              <w:id w:val="180998322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2-19T00:00:00Z"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C42B8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19/02/2016</w:t>
                              </w:r>
                            </w:sdtContent>
                          </w:sdt>
                          <w:r w:rsidR="0062203B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63B42CFA" id="Rectangle 21" o:spid="_x0000_s1032" style="position:absolute;margin-left:-4.35pt;margin-top:0;width:46.85pt;height:749.4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9F0397" w:rsidRDefault="00FF6C6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Título"/>
                        <w:id w:val="57101923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F7567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DESARROLLO DE APLICACIONES MULTIPLATAFORMA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Fecha"/>
                        <w:id w:val="180998322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2-19T00:00:00Z"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C42B8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19/02/2016</w:t>
                        </w:r>
                      </w:sdtContent>
                    </w:sdt>
                    <w:r w:rsidR="0062203B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18871B4E" wp14:editId="122F4A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3565" cy="10027920"/>
              <wp:effectExtent l="0" t="0" r="16510" b="26035"/>
              <wp:wrapNone/>
              <wp:docPr id="2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3565" cy="1002792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DE22815" id="AutoShape 20" o:spid="_x0000_s1026" style="position:absolute;margin-left:0;margin-top:0;width:545.95pt;height:789.6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B4F3E1C" wp14:editId="6A0E8B6A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0397" w:rsidRDefault="0080668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B2DFB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3D2B" w:rsidRPr="00793D2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B4F3E1C" id="Oval 19" o:spid="_x0000_s1033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hg/tW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9F0397" w:rsidRDefault="0080668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B2DFB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3D2B" w:rsidRPr="00793D2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F0397" w:rsidRDefault="009F039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C60" w:rsidRDefault="00FF6C60">
      <w:pPr>
        <w:spacing w:after="0" w:line="240" w:lineRule="auto"/>
      </w:pPr>
      <w:r>
        <w:separator/>
      </w:r>
    </w:p>
  </w:footnote>
  <w:footnote w:type="continuationSeparator" w:id="0">
    <w:p w:rsidR="00FF6C60" w:rsidRDefault="00FF6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8A13013"/>
    <w:multiLevelType w:val="hybridMultilevel"/>
    <w:tmpl w:val="2DB6EA7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4F4C96"/>
    <w:multiLevelType w:val="hybridMultilevel"/>
    <w:tmpl w:val="A748FBA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F5D03B6"/>
    <w:multiLevelType w:val="hybridMultilevel"/>
    <w:tmpl w:val="0FB295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72FE5"/>
    <w:multiLevelType w:val="hybridMultilevel"/>
    <w:tmpl w:val="5D24BD6E"/>
    <w:lvl w:ilvl="0" w:tplc="476EA4C4">
      <w:start w:val="1"/>
      <w:numFmt w:val="bullet"/>
      <w:lvlText w:val=""/>
      <w:lvlJc w:val="left"/>
      <w:pPr>
        <w:ind w:left="5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5E650D5E"/>
    <w:multiLevelType w:val="hybridMultilevel"/>
    <w:tmpl w:val="06C05BA4"/>
    <w:lvl w:ilvl="0" w:tplc="0C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65397D7E"/>
    <w:multiLevelType w:val="hybridMultilevel"/>
    <w:tmpl w:val="3C4CC4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A60716"/>
    <w:multiLevelType w:val="hybridMultilevel"/>
    <w:tmpl w:val="F0CC42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98C"/>
    <w:rsid w:val="00006DB7"/>
    <w:rsid w:val="00011582"/>
    <w:rsid w:val="0001246B"/>
    <w:rsid w:val="00014AC3"/>
    <w:rsid w:val="000208B7"/>
    <w:rsid w:val="00030A55"/>
    <w:rsid w:val="00043A91"/>
    <w:rsid w:val="00052B49"/>
    <w:rsid w:val="000604B3"/>
    <w:rsid w:val="00065BA2"/>
    <w:rsid w:val="00072AA6"/>
    <w:rsid w:val="00074037"/>
    <w:rsid w:val="0009187D"/>
    <w:rsid w:val="000A29E3"/>
    <w:rsid w:val="000A5A49"/>
    <w:rsid w:val="000A5B1B"/>
    <w:rsid w:val="000B1699"/>
    <w:rsid w:val="000B197D"/>
    <w:rsid w:val="000B3BA6"/>
    <w:rsid w:val="000C7418"/>
    <w:rsid w:val="000D384F"/>
    <w:rsid w:val="000D4571"/>
    <w:rsid w:val="000E050E"/>
    <w:rsid w:val="000E22A3"/>
    <w:rsid w:val="000E5A67"/>
    <w:rsid w:val="000F067A"/>
    <w:rsid w:val="000F7ACA"/>
    <w:rsid w:val="00110E2E"/>
    <w:rsid w:val="00137089"/>
    <w:rsid w:val="00145494"/>
    <w:rsid w:val="001541A2"/>
    <w:rsid w:val="00154FE6"/>
    <w:rsid w:val="001600F9"/>
    <w:rsid w:val="0018098D"/>
    <w:rsid w:val="001A26C2"/>
    <w:rsid w:val="001B09B6"/>
    <w:rsid w:val="001B2A63"/>
    <w:rsid w:val="001C5FD1"/>
    <w:rsid w:val="001D0943"/>
    <w:rsid w:val="001F1E19"/>
    <w:rsid w:val="001F2798"/>
    <w:rsid w:val="00200BFE"/>
    <w:rsid w:val="002057D8"/>
    <w:rsid w:val="00212BDD"/>
    <w:rsid w:val="00216DCB"/>
    <w:rsid w:val="00235E78"/>
    <w:rsid w:val="00242FE7"/>
    <w:rsid w:val="0024401B"/>
    <w:rsid w:val="00245F48"/>
    <w:rsid w:val="00250863"/>
    <w:rsid w:val="0025212D"/>
    <w:rsid w:val="002526AA"/>
    <w:rsid w:val="00257E9F"/>
    <w:rsid w:val="00271B18"/>
    <w:rsid w:val="0028727B"/>
    <w:rsid w:val="002A2FA3"/>
    <w:rsid w:val="002B212D"/>
    <w:rsid w:val="002C019C"/>
    <w:rsid w:val="002C7136"/>
    <w:rsid w:val="002D0D82"/>
    <w:rsid w:val="002D1475"/>
    <w:rsid w:val="002E01DB"/>
    <w:rsid w:val="002E12C0"/>
    <w:rsid w:val="002F226C"/>
    <w:rsid w:val="0033000D"/>
    <w:rsid w:val="00335074"/>
    <w:rsid w:val="0035205F"/>
    <w:rsid w:val="00357848"/>
    <w:rsid w:val="003579FD"/>
    <w:rsid w:val="003634D1"/>
    <w:rsid w:val="00367018"/>
    <w:rsid w:val="00370206"/>
    <w:rsid w:val="00374DC1"/>
    <w:rsid w:val="00374FE1"/>
    <w:rsid w:val="00376F34"/>
    <w:rsid w:val="00390255"/>
    <w:rsid w:val="003A1E22"/>
    <w:rsid w:val="003A2CE0"/>
    <w:rsid w:val="003B0C88"/>
    <w:rsid w:val="003D5666"/>
    <w:rsid w:val="003F1F94"/>
    <w:rsid w:val="003F3385"/>
    <w:rsid w:val="003F53D7"/>
    <w:rsid w:val="003F6338"/>
    <w:rsid w:val="0040184A"/>
    <w:rsid w:val="00402BE7"/>
    <w:rsid w:val="0045056A"/>
    <w:rsid w:val="00463755"/>
    <w:rsid w:val="00472DD2"/>
    <w:rsid w:val="00497957"/>
    <w:rsid w:val="004A094D"/>
    <w:rsid w:val="004A1771"/>
    <w:rsid w:val="004B1F19"/>
    <w:rsid w:val="004C094C"/>
    <w:rsid w:val="004C42B8"/>
    <w:rsid w:val="004C6363"/>
    <w:rsid w:val="004D3176"/>
    <w:rsid w:val="004E455F"/>
    <w:rsid w:val="004E571A"/>
    <w:rsid w:val="00500D79"/>
    <w:rsid w:val="00506320"/>
    <w:rsid w:val="00506A3F"/>
    <w:rsid w:val="00511604"/>
    <w:rsid w:val="0051709B"/>
    <w:rsid w:val="00522109"/>
    <w:rsid w:val="00523D37"/>
    <w:rsid w:val="00527060"/>
    <w:rsid w:val="005306AD"/>
    <w:rsid w:val="00534365"/>
    <w:rsid w:val="00551046"/>
    <w:rsid w:val="00554975"/>
    <w:rsid w:val="00555A26"/>
    <w:rsid w:val="00556D00"/>
    <w:rsid w:val="005577B9"/>
    <w:rsid w:val="005632C8"/>
    <w:rsid w:val="00597F90"/>
    <w:rsid w:val="005A12C4"/>
    <w:rsid w:val="005A37D6"/>
    <w:rsid w:val="005A3C77"/>
    <w:rsid w:val="005B32C9"/>
    <w:rsid w:val="005B38D9"/>
    <w:rsid w:val="005B4432"/>
    <w:rsid w:val="005C11C0"/>
    <w:rsid w:val="005C6494"/>
    <w:rsid w:val="005D062A"/>
    <w:rsid w:val="005D730C"/>
    <w:rsid w:val="005E5E14"/>
    <w:rsid w:val="005E6403"/>
    <w:rsid w:val="005F21B8"/>
    <w:rsid w:val="00600E16"/>
    <w:rsid w:val="00615611"/>
    <w:rsid w:val="0062203B"/>
    <w:rsid w:val="0062660A"/>
    <w:rsid w:val="006468C6"/>
    <w:rsid w:val="00681866"/>
    <w:rsid w:val="00682329"/>
    <w:rsid w:val="00696DEF"/>
    <w:rsid w:val="006A790C"/>
    <w:rsid w:val="006B0691"/>
    <w:rsid w:val="006D0BEE"/>
    <w:rsid w:val="0070081F"/>
    <w:rsid w:val="00704BE9"/>
    <w:rsid w:val="0071324E"/>
    <w:rsid w:val="00717358"/>
    <w:rsid w:val="00722A67"/>
    <w:rsid w:val="00722B14"/>
    <w:rsid w:val="0072331F"/>
    <w:rsid w:val="0072547D"/>
    <w:rsid w:val="00745178"/>
    <w:rsid w:val="0074600D"/>
    <w:rsid w:val="00747DC7"/>
    <w:rsid w:val="0075042F"/>
    <w:rsid w:val="007557A5"/>
    <w:rsid w:val="007635B2"/>
    <w:rsid w:val="00773BFC"/>
    <w:rsid w:val="00774DE3"/>
    <w:rsid w:val="00774E79"/>
    <w:rsid w:val="00793D2B"/>
    <w:rsid w:val="007B1664"/>
    <w:rsid w:val="007B6226"/>
    <w:rsid w:val="007C11AB"/>
    <w:rsid w:val="007E003C"/>
    <w:rsid w:val="007F356F"/>
    <w:rsid w:val="00806684"/>
    <w:rsid w:val="00806C95"/>
    <w:rsid w:val="008171F1"/>
    <w:rsid w:val="00847C33"/>
    <w:rsid w:val="0085181B"/>
    <w:rsid w:val="0087446B"/>
    <w:rsid w:val="00882AB4"/>
    <w:rsid w:val="00893FED"/>
    <w:rsid w:val="0089683C"/>
    <w:rsid w:val="008A45CB"/>
    <w:rsid w:val="008B2DFB"/>
    <w:rsid w:val="008B748C"/>
    <w:rsid w:val="008C41FD"/>
    <w:rsid w:val="008D23E4"/>
    <w:rsid w:val="008D3C39"/>
    <w:rsid w:val="008D5C04"/>
    <w:rsid w:val="008E7150"/>
    <w:rsid w:val="008E725C"/>
    <w:rsid w:val="008F0C3C"/>
    <w:rsid w:val="008F569F"/>
    <w:rsid w:val="00901663"/>
    <w:rsid w:val="00903D03"/>
    <w:rsid w:val="00904F5D"/>
    <w:rsid w:val="009112B3"/>
    <w:rsid w:val="00915B08"/>
    <w:rsid w:val="009211F8"/>
    <w:rsid w:val="00945C9D"/>
    <w:rsid w:val="00946D85"/>
    <w:rsid w:val="00947575"/>
    <w:rsid w:val="00961859"/>
    <w:rsid w:val="0096488C"/>
    <w:rsid w:val="009709A9"/>
    <w:rsid w:val="009872E1"/>
    <w:rsid w:val="00990E54"/>
    <w:rsid w:val="00994CC5"/>
    <w:rsid w:val="009B46FC"/>
    <w:rsid w:val="009D2879"/>
    <w:rsid w:val="009F0397"/>
    <w:rsid w:val="00A110AC"/>
    <w:rsid w:val="00A1753D"/>
    <w:rsid w:val="00A2268B"/>
    <w:rsid w:val="00A278F1"/>
    <w:rsid w:val="00A4012D"/>
    <w:rsid w:val="00A43ECB"/>
    <w:rsid w:val="00A455A5"/>
    <w:rsid w:val="00A469FC"/>
    <w:rsid w:val="00A50D9D"/>
    <w:rsid w:val="00A52B08"/>
    <w:rsid w:val="00A535EA"/>
    <w:rsid w:val="00A61943"/>
    <w:rsid w:val="00A7459F"/>
    <w:rsid w:val="00A9723D"/>
    <w:rsid w:val="00A97EB8"/>
    <w:rsid w:val="00AA7395"/>
    <w:rsid w:val="00AB3D0C"/>
    <w:rsid w:val="00AD2123"/>
    <w:rsid w:val="00AD2B86"/>
    <w:rsid w:val="00AD37C6"/>
    <w:rsid w:val="00AE233B"/>
    <w:rsid w:val="00AF4BAB"/>
    <w:rsid w:val="00AF4F11"/>
    <w:rsid w:val="00AF6A8F"/>
    <w:rsid w:val="00AF7446"/>
    <w:rsid w:val="00B34023"/>
    <w:rsid w:val="00B346E5"/>
    <w:rsid w:val="00B570DA"/>
    <w:rsid w:val="00B64532"/>
    <w:rsid w:val="00B6569B"/>
    <w:rsid w:val="00B66B08"/>
    <w:rsid w:val="00B66EBA"/>
    <w:rsid w:val="00B74991"/>
    <w:rsid w:val="00B763EF"/>
    <w:rsid w:val="00B76885"/>
    <w:rsid w:val="00B80137"/>
    <w:rsid w:val="00BA153F"/>
    <w:rsid w:val="00BA31DD"/>
    <w:rsid w:val="00BB5F1E"/>
    <w:rsid w:val="00BD3082"/>
    <w:rsid w:val="00BE1A8E"/>
    <w:rsid w:val="00BF2768"/>
    <w:rsid w:val="00C00CB8"/>
    <w:rsid w:val="00C03A85"/>
    <w:rsid w:val="00C07D33"/>
    <w:rsid w:val="00C30106"/>
    <w:rsid w:val="00C30B72"/>
    <w:rsid w:val="00C34AA5"/>
    <w:rsid w:val="00C505E0"/>
    <w:rsid w:val="00C57356"/>
    <w:rsid w:val="00C5770C"/>
    <w:rsid w:val="00C60198"/>
    <w:rsid w:val="00C7613F"/>
    <w:rsid w:val="00C81F9D"/>
    <w:rsid w:val="00C94349"/>
    <w:rsid w:val="00C9709B"/>
    <w:rsid w:val="00CA02F6"/>
    <w:rsid w:val="00CD19A3"/>
    <w:rsid w:val="00CD4903"/>
    <w:rsid w:val="00CD67C9"/>
    <w:rsid w:val="00CE3443"/>
    <w:rsid w:val="00CF4632"/>
    <w:rsid w:val="00CF4DD1"/>
    <w:rsid w:val="00D01865"/>
    <w:rsid w:val="00D03E98"/>
    <w:rsid w:val="00D113B9"/>
    <w:rsid w:val="00D161B6"/>
    <w:rsid w:val="00D22064"/>
    <w:rsid w:val="00D43ED3"/>
    <w:rsid w:val="00D67118"/>
    <w:rsid w:val="00D71B1D"/>
    <w:rsid w:val="00D80A0C"/>
    <w:rsid w:val="00D84530"/>
    <w:rsid w:val="00D86E78"/>
    <w:rsid w:val="00D95943"/>
    <w:rsid w:val="00D9798C"/>
    <w:rsid w:val="00DB22D1"/>
    <w:rsid w:val="00DB36D7"/>
    <w:rsid w:val="00DB641B"/>
    <w:rsid w:val="00DC3502"/>
    <w:rsid w:val="00DD37C3"/>
    <w:rsid w:val="00DD59F6"/>
    <w:rsid w:val="00DE752B"/>
    <w:rsid w:val="00E02D27"/>
    <w:rsid w:val="00E04A42"/>
    <w:rsid w:val="00E16948"/>
    <w:rsid w:val="00E24576"/>
    <w:rsid w:val="00E30DCA"/>
    <w:rsid w:val="00E6337B"/>
    <w:rsid w:val="00E761A5"/>
    <w:rsid w:val="00E8003F"/>
    <w:rsid w:val="00E955E8"/>
    <w:rsid w:val="00E96F4B"/>
    <w:rsid w:val="00EA1160"/>
    <w:rsid w:val="00EB562C"/>
    <w:rsid w:val="00EC018A"/>
    <w:rsid w:val="00EC0B4A"/>
    <w:rsid w:val="00EC1470"/>
    <w:rsid w:val="00EC5643"/>
    <w:rsid w:val="00ED6A45"/>
    <w:rsid w:val="00EF2266"/>
    <w:rsid w:val="00EF24B9"/>
    <w:rsid w:val="00F000F1"/>
    <w:rsid w:val="00F137C1"/>
    <w:rsid w:val="00F2061B"/>
    <w:rsid w:val="00F21ED3"/>
    <w:rsid w:val="00F347F4"/>
    <w:rsid w:val="00F35A85"/>
    <w:rsid w:val="00F35AB3"/>
    <w:rsid w:val="00F4029E"/>
    <w:rsid w:val="00F4578C"/>
    <w:rsid w:val="00F45951"/>
    <w:rsid w:val="00F5061D"/>
    <w:rsid w:val="00F54AE3"/>
    <w:rsid w:val="00F5639B"/>
    <w:rsid w:val="00F60B93"/>
    <w:rsid w:val="00F678ED"/>
    <w:rsid w:val="00F853B8"/>
    <w:rsid w:val="00F914B2"/>
    <w:rsid w:val="00F959BB"/>
    <w:rsid w:val="00FB2DD2"/>
    <w:rsid w:val="00FB552C"/>
    <w:rsid w:val="00FC2301"/>
    <w:rsid w:val="00FD3232"/>
    <w:rsid w:val="00FD51D0"/>
    <w:rsid w:val="00FE4D64"/>
    <w:rsid w:val="00FF6C60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E7E7FF9"/>
  <w15:docId w15:val="{3BA310CB-4EEC-4FF8-81DB-EBFA2373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7F4"/>
    <w:pPr>
      <w:spacing w:after="160"/>
    </w:pPr>
    <w:rPr>
      <w:rFonts w:ascii="Calibri" w:eastAsiaTheme="minorEastAsia" w:hAnsi="Calibri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397"/>
    <w:rPr>
      <w:color w:val="000000" w:themeColor="text1"/>
    </w:rPr>
  </w:style>
  <w:style w:type="paragraph" w:styleId="Descripcin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9F0397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rsid w:val="009F0397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9F0397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1F1E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4D6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s-ES"/>
    </w:rPr>
  </w:style>
  <w:style w:type="character" w:customStyle="1" w:styleId="claimedkey">
    <w:name w:val="claimedkey"/>
    <w:basedOn w:val="Fuentedeprrafopredeter"/>
    <w:rsid w:val="008E7150"/>
  </w:style>
  <w:style w:type="character" w:customStyle="1" w:styleId="keysinfolabeltext">
    <w:name w:val="keysinfolabeltext"/>
    <w:basedOn w:val="Fuentedeprrafopredeter"/>
    <w:rsid w:val="008E7150"/>
  </w:style>
  <w:style w:type="table" w:styleId="Sombreadomedio1-nfasis5">
    <w:name w:val="Medium Shading 1 Accent 5"/>
    <w:basedOn w:val="Tablanormal"/>
    <w:uiPriority w:val="63"/>
    <w:rsid w:val="00367018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5">
    <w:name w:val="Dark List Accent 5"/>
    <w:basedOn w:val="Tablanormal"/>
    <w:uiPriority w:val="70"/>
    <w:rsid w:val="0036701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Cuadrculavistosa-nfasis3">
    <w:name w:val="Colorful Grid Accent 3"/>
    <w:basedOn w:val="Tablanormal"/>
    <w:uiPriority w:val="73"/>
    <w:rsid w:val="0036701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D5C04"/>
    <w:pPr>
      <w:spacing w:after="0" w:line="240" w:lineRule="auto"/>
    </w:pPr>
    <w:rPr>
      <w:rFonts w:ascii="Consolas" w:eastAsiaTheme="minorHAnsi" w:hAnsi="Consolas"/>
      <w:color w:val="auto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5C04"/>
    <w:rPr>
      <w:rFonts w:ascii="Consolas" w:hAnsi="Consolas"/>
      <w:sz w:val="21"/>
      <w:szCs w:val="2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97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51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51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3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43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6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4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1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58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97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169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25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5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2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04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0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3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6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.EGELA\AppData\Roaming\Microsoft\Templates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2016-02-19T00:00:00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9C492-7997-436C-90A2-66AA5F0CA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E88D2394-B29D-485B-8B5C-BDA6FBEA2E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DC2C72C2-9A3C-4B5A-88F5-FDFFE969D356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7.xml><?xml version="1.0" encoding="utf-8"?>
<ds:datastoreItem xmlns:ds="http://schemas.openxmlformats.org/officeDocument/2006/customXml" ds:itemID="{E2FB16A8-AE67-4701-AFFC-2A1D555A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2</TotalTime>
  <Pages>4</Pages>
  <Words>531</Words>
  <Characters>2921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DESARROLLO DE APLICACIONES MULTIPLATAFORMA</vt:lpstr>
      <vt:lpstr/>
      <vt:lpstr>    Heading 2</vt:lpstr>
      <vt:lpstr>        Heading 3</vt:lpstr>
    </vt:vector>
  </TitlesOfParts>
  <Company>SEIM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APLICACIONES MULTIPLATAFORMA</dc:title>
  <dc:creator>Xabier Iraeta y Daniel Miguel</dc:creator>
  <cp:lastModifiedBy>IgnacioU</cp:lastModifiedBy>
  <cp:revision>6</cp:revision>
  <cp:lastPrinted>2015-02-10T17:27:00Z</cp:lastPrinted>
  <dcterms:created xsi:type="dcterms:W3CDTF">2017-02-23T15:00:00Z</dcterms:created>
  <dcterms:modified xsi:type="dcterms:W3CDTF">2020-02-25T08:12:00Z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