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8"/>
        </w:rPr>
        <w:id w:val="-240795504"/>
      </w:sdtPr>
      <w:sdtEndPr>
        <w:rPr>
          <w:kern w:val="0"/>
          <w:sz w:val="56"/>
        </w:rPr>
      </w:sdtEndPr>
      <w:sdtContent>
        <w:p w:rsidR="00CE2568" w:rsidRDefault="00CE2568">
          <w:pPr>
            <w:rPr>
              <w:kern w:val="28"/>
            </w:rPr>
          </w:pPr>
        </w:p>
        <w:p w:rsidR="006A1E8F" w:rsidRDefault="006A1E8F">
          <w:pPr>
            <w:rPr>
              <w:kern w:val="28"/>
            </w:rPr>
          </w:pPr>
        </w:p>
        <w:p w:rsidR="00CE2568" w:rsidRDefault="006A1E8F" w:rsidP="006A1E8F">
          <w:pPr>
            <w:spacing w:line="276" w:lineRule="auto"/>
            <w:jc w:val="center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w:drawing>
              <wp:inline distT="0" distB="0" distL="0" distR="0" wp14:anchorId="2EB9102B" wp14:editId="0CAE0463">
                <wp:extent cx="3157870" cy="5673897"/>
                <wp:effectExtent l="0" t="0" r="4445" b="3175"/>
                <wp:docPr id="21" name="Image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50397" cy="58401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7233B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47112F0E" wp14:editId="79470FE3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8116570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Cuadro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2568" w:rsidRDefault="006141EE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ítulo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1E8F">
                                      <w:t>Proyecto de Android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shapetype w14:anchorId="47112F0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" o:spid="_x0000_s1026" type="#_x0000_t202" style="position:absolute;left:0;text-align:left;margin-left:0;margin-top:0;width:493.9pt;height:44.6pt;z-index:251660800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" filled="f" stroked="f">
                    <v:textbox>
                      <w:txbxContent>
                        <w:p w:rsidR="00CE2568" w:rsidRDefault="007233B0">
                          <w:pPr>
                            <w:pStyle w:val="Subttulo"/>
                          </w:pPr>
                          <w:sdt>
                            <w:sdtPr>
                              <w:alias w:val="Subtítulo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A1E8F">
                                <w:t>Proyecto de Android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7233B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36397592" wp14:editId="5560307D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6016625" cy="886460"/>
                    <wp:effectExtent l="0" t="0" r="0" b="0"/>
                    <wp:wrapNone/>
                    <wp:docPr id="3" name="Cuadro de texto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2568" w:rsidRDefault="006141EE">
                                <w:pPr>
                                  <w:pStyle w:val="Ttulo10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ítulo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1E8F">
                                      <w:rPr>
                                        <w:sz w:val="56"/>
                                      </w:rPr>
                                      <w:t>el gato sabio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shape w14:anchorId="36397592" id="Cuadro de texto 26" o:spid="_x0000_s1027" type="#_x0000_t202" style="position:absolute;left:0;text-align:left;margin-left:0;margin-top:0;width:473.75pt;height:69.8pt;z-index:251653632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" filled="f" stroked="f">
                    <v:textbox>
                      <w:txbxContent>
                        <w:p w:rsidR="00CE2568" w:rsidRDefault="007233B0">
                          <w:pPr>
                            <w:pStyle w:val="Ttulo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ítulo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6A1E8F">
                                <w:rPr>
                                  <w:sz w:val="56"/>
                                </w:rPr>
                                <w:t>el gato sabio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7233B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66310C11" wp14:editId="02A8CE2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ctá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rect w14:anchorId="5F4E3CB5" id="Rectángulo 9" o:spid="_x0000_s1026" style="position:absolute;margin-left:0;margin-top:0;width:10.1pt;height:222.3pt;z-index:251656704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+8/OBpwCAAA0BQAADgAAAAAAAAAAAAAAAAAuAgAAZHJzL2Uy&#10;b0RvYy54bWxQSwECLQAUAAYACAAAACEA+rTL590AAAAEAQAADwAAAAAAAAAAAAAAAAD2BAAAZHJz&#10;L2Rvd25yZXYueG1sUEsFBgAAAAAEAAQA8wAAAAAGAAAAAA==&#10;" fillcolor="#d1282e [3215]" stroked="f">
                    <w10:wrap anchorx="margin" anchory="margin"/>
                  </v:rect>
                </w:pict>
              </mc:Fallback>
            </mc:AlternateContent>
          </w:r>
          <w:r w:rsidR="007233B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20F9902D" wp14:editId="211CD84E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tángul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rect w14:anchorId="4D9C88DA" id="Rectángulo 8" o:spid="_x0000_s1026" style="position:absolute;margin-left:0;margin-top:0;width:10.1pt;height:495.9pt;z-index:251655680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vpanQIAADQFAAAOAAAAZHJzL2Uyb0RvYy54bWysVNuO0zAQfUfiHyy/d3MhvSTadLXbpQhp&#10;gRULH+DaTmLh2MZ2my6Ij+Fb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Imq+lqdAgAANAUAAA4AAAAAAAAAAAAAAAAALgIAAGRycy9l&#10;Mm9Eb2MueG1sUEsBAi0AFAAGAAgAAAAhAJrjwDndAAAABAEAAA8AAAAAAAAAAAAAAAAA9wQAAGRy&#10;cy9kb3ducmV2LnhtbFBLBQYAAAAABAAEAPMAAAABBgAAAAA=&#10;" fillcolor="black [3213]" stroked="f">
                    <w10:wrap anchorx="margin" anchory="margin"/>
                  </v:rect>
                </w:pict>
              </mc:Fallback>
            </mc:AlternateContent>
          </w:r>
          <w:r w:rsidR="007233B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6AA2FD87" wp14:editId="09E5120B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rect w14:anchorId="1210D040" id="Rectángulo 4" o:spid="_x0000_s1026" style="position:absolute;margin-left:0;margin-top:0;width:538.55pt;height:718.2pt;z-index:251654656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" filled="f" strokecolor="black [3213]">
                    <w10:wrap anchorx="margin" anchory="margin"/>
                  </v:rect>
                </w:pict>
              </mc:Fallback>
            </mc:AlternateContent>
          </w:r>
          <w:r w:rsidR="007233B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33F1D5FC" wp14:editId="5FAB01E8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8763000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Cuadro de text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2568" w:rsidRDefault="006A1E8F">
                                <w:r>
                                  <w:t>Un gato sabio nos sorprenderá con sabios consejos basados en la sabiduría popular.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shape w14:anchorId="33F1D5FC" id="Cuadro de texto 24" o:spid="_x0000_s1028" type="#_x0000_t202" style="position:absolute;left:0;text-align:left;margin-left:0;margin-top:0;width:473.75pt;height:63.35pt;z-index:251652608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" filled="f" stroked="f">
                    <v:textbox>
                      <w:txbxContent>
                        <w:p w:rsidR="00CE2568" w:rsidRDefault="006A1E8F">
                          <w:r>
                            <w:t>Un gato sabio nos sorprenderá con sabios consejos basados en la sabiduría popular.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7233B0">
            <w:rPr>
              <w:sz w:val="56"/>
            </w:rPr>
            <w:br w:type="page"/>
          </w:r>
        </w:p>
      </w:sdtContent>
    </w:sdt>
    <w:sdt>
      <w:sdtPr>
        <w:id w:val="633372245"/>
        <w:placeholder>
          <w:docPart w:val="47C1E5B94E674EA4A7DE2A5E7E94CBB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CE2568" w:rsidRDefault="006A1E8F">
          <w:pPr>
            <w:pStyle w:val="Ttulo10"/>
          </w:pPr>
          <w:r>
            <w:t>el gato sabio</w:t>
          </w:r>
        </w:p>
      </w:sdtContent>
    </w:sdt>
    <w:p w:rsidR="00CE2568" w:rsidRDefault="006141EE">
      <w:pPr>
        <w:pStyle w:val="Subttulo"/>
      </w:pPr>
      <w:sdt>
        <w:sdtPr>
          <w:id w:val="1161806749"/>
          <w:placeholder>
            <w:docPart w:val="F294ADE084F54D07A0D99EA4A26DC379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6A1E8F">
            <w:t>Proyecto de Android</w:t>
          </w:r>
        </w:sdtContent>
      </w:sdt>
      <w:r w:rsidR="007233B0">
        <w:t xml:space="preserve"> </w:t>
      </w:r>
    </w:p>
    <w:p w:rsidR="006A1E8F" w:rsidRDefault="006A1E8F" w:rsidP="006A1E8F">
      <w:pPr>
        <w:pStyle w:val="Ttulo1"/>
      </w:pPr>
      <w:r>
        <w:t>Preparación de los recursos.</w:t>
      </w:r>
    </w:p>
    <w:p w:rsidR="006A1E8F" w:rsidRDefault="006A1E8F" w:rsidP="006A1E8F">
      <w:r>
        <w:t>Nuestra aplicación se basará en 2 ficheros de recursos. El primero será un archivo .</w:t>
      </w:r>
      <w:proofErr w:type="spellStart"/>
      <w:r>
        <w:t>xml</w:t>
      </w:r>
      <w:proofErr w:type="spellEnd"/>
      <w:r>
        <w:t xml:space="preserve"> con todos los refranes que nos recitará nuestro gato y el segundo será un archivo .</w:t>
      </w:r>
      <w:proofErr w:type="spellStart"/>
      <w:r>
        <w:t>xml</w:t>
      </w:r>
      <w:proofErr w:type="spellEnd"/>
      <w:r>
        <w:t xml:space="preserve"> representando la animación.</w:t>
      </w:r>
    </w:p>
    <w:p w:rsidR="006A1E8F" w:rsidRDefault="006A1E8F" w:rsidP="006A1E8F">
      <w:pPr>
        <w:pStyle w:val="Ttulo2"/>
      </w:pPr>
      <w:r>
        <w:t>El fichero refranes.xml</w:t>
      </w:r>
    </w:p>
    <w:p w:rsidR="006A1E8F" w:rsidRDefault="006A1E8F" w:rsidP="006A1E8F">
      <w:r>
        <w:t xml:space="preserve">Será un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Strings</w:t>
      </w:r>
      <w:proofErr w:type="spellEnd"/>
      <w:r>
        <w:t xml:space="preserve"> con todos los refranes que hayamos recopilado. Cada elemento del </w:t>
      </w:r>
      <w:proofErr w:type="spellStart"/>
      <w:r>
        <w:t>array</w:t>
      </w:r>
      <w:proofErr w:type="spellEnd"/>
      <w:r>
        <w:t xml:space="preserve"> será un </w:t>
      </w:r>
      <w:proofErr w:type="spellStart"/>
      <w:r>
        <w:t>String</w:t>
      </w:r>
      <w:proofErr w:type="spellEnd"/>
      <w:r>
        <w:t>.</w:t>
      </w:r>
    </w:p>
    <w:p w:rsidR="006A1E8F" w:rsidRPr="006A1E8F" w:rsidRDefault="006A1E8F" w:rsidP="006A1E8F">
      <w:pPr>
        <w:pStyle w:val="Ttulo2"/>
      </w:pPr>
      <w:r>
        <w:t>El fichero animación.xml</w:t>
      </w:r>
    </w:p>
    <w:p w:rsidR="006A1E8F" w:rsidRDefault="006A1E8F" w:rsidP="006A1E8F">
      <w:r>
        <w:t xml:space="preserve">En primer lugar almacenaremos en </w:t>
      </w:r>
      <w:proofErr w:type="spellStart"/>
      <w:r>
        <w:t>drawables</w:t>
      </w:r>
      <w:proofErr w:type="spellEnd"/>
      <w:r>
        <w:t xml:space="preserve"> todas las imágenes que forman la aplicación (de Sabio1 a Sabio 8)</w:t>
      </w:r>
    </w:p>
    <w:p w:rsidR="006A1E8F" w:rsidRDefault="006A1E8F" w:rsidP="006A1E8F">
      <w:r>
        <w:t>Escribiremos el fichero .</w:t>
      </w:r>
      <w:proofErr w:type="spellStart"/>
      <w:r>
        <w:t>xml</w:t>
      </w:r>
      <w:proofErr w:type="spellEnd"/>
      <w:r>
        <w:t xml:space="preserve"> que describe la a</w:t>
      </w:r>
      <w:r w:rsidR="00ED71CF">
        <w:t>nimación</w:t>
      </w:r>
      <w:r>
        <w:t>, haciendo referencia a las imágenes almacenadas.</w:t>
      </w:r>
    </w:p>
    <w:p w:rsidR="006A1E8F" w:rsidRDefault="006A1E8F" w:rsidP="006A1E8F">
      <w:pPr>
        <w:pStyle w:val="Ttulo1"/>
      </w:pPr>
      <w:r>
        <w:t>diseño de la interfaz.</w:t>
      </w:r>
    </w:p>
    <w:p w:rsidR="006A1E8F" w:rsidRDefault="006A1E8F" w:rsidP="006A1E8F">
      <w:r>
        <w:t>Tendrá el siguiente aspecto:</w:t>
      </w:r>
    </w:p>
    <w:p w:rsidR="006A1E8F" w:rsidRDefault="006A1E8F" w:rsidP="006A1E8F">
      <w:r>
        <w:rPr>
          <w:noProof/>
        </w:rPr>
        <w:drawing>
          <wp:inline distT="0" distB="0" distL="0" distR="0" wp14:anchorId="4BA36452" wp14:editId="4E5F8F9E">
            <wp:extent cx="1952625" cy="3508375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5242" cy="358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3B0" w:rsidRDefault="007233B0" w:rsidP="007233B0">
      <w:pPr>
        <w:pStyle w:val="Ttulo2"/>
      </w:pPr>
      <w:r>
        <w:lastRenderedPageBreak/>
        <w:t>El bocadillo.</w:t>
      </w:r>
    </w:p>
    <w:p w:rsidR="007233B0" w:rsidRDefault="007233B0" w:rsidP="007233B0">
      <w:r>
        <w:t xml:space="preserve">Será un </w:t>
      </w:r>
      <w:proofErr w:type="spellStart"/>
      <w:r>
        <w:t>textView</w:t>
      </w:r>
      <w:proofErr w:type="spellEnd"/>
      <w:r>
        <w:t xml:space="preserve"> cuyo fondo será la imagen bocadillo.png jugar con las propiedades del control para alinearlo lo mejor posible.</w:t>
      </w:r>
    </w:p>
    <w:p w:rsidR="007233B0" w:rsidRDefault="007233B0" w:rsidP="007233B0">
      <w:pPr>
        <w:pStyle w:val="Ttulo2"/>
      </w:pPr>
      <w:r>
        <w:t>El gato.</w:t>
      </w:r>
    </w:p>
    <w:p w:rsidR="007233B0" w:rsidRDefault="007233B0" w:rsidP="007233B0">
      <w:r>
        <w:t xml:space="preserve">El gato será un </w:t>
      </w:r>
      <w:proofErr w:type="spellStart"/>
      <w:r>
        <w:t>Button</w:t>
      </w:r>
      <w:proofErr w:type="spellEnd"/>
      <w:r>
        <w:t xml:space="preserve"> cuyo fondo es la animación que queremos mostrar. Al pulsarlo se disparará dicha animación, dando la sensación de que el gato habla.</w:t>
      </w:r>
    </w:p>
    <w:p w:rsidR="00106935" w:rsidRDefault="00106935" w:rsidP="007233B0">
      <w:pPr>
        <w:pStyle w:val="Ttulo1"/>
      </w:pPr>
      <w:r>
        <w:t>Diseño.</w:t>
      </w:r>
    </w:p>
    <w:p w:rsidR="00106935" w:rsidRDefault="00106935" w:rsidP="00106935">
      <w:r>
        <w:t xml:space="preserve">La vista es la actividad principal, interactuará con el objeto </w:t>
      </w:r>
      <w:proofErr w:type="spellStart"/>
      <w:r>
        <w:t>viewModel</w:t>
      </w:r>
      <w:proofErr w:type="spellEnd"/>
      <w:r>
        <w:t xml:space="preserve"> que tendrá los miembros necesarios para:</w:t>
      </w:r>
    </w:p>
    <w:p w:rsidR="00106935" w:rsidRDefault="00106935" w:rsidP="00106935">
      <w:pPr>
        <w:pStyle w:val="Prrafodelista"/>
        <w:numPr>
          <w:ilvl w:val="0"/>
          <w:numId w:val="1"/>
        </w:numPr>
      </w:pPr>
      <w:r>
        <w:t>Almacenar todas las palabras del fichero refranes.</w:t>
      </w:r>
    </w:p>
    <w:p w:rsidR="00106935" w:rsidRDefault="00106935" w:rsidP="00106935">
      <w:pPr>
        <w:pStyle w:val="Prrafodelista"/>
        <w:numPr>
          <w:ilvl w:val="0"/>
          <w:numId w:val="1"/>
        </w:numPr>
      </w:pPr>
      <w:r>
        <w:t>Almacenar el recurso animación a partir del fichero animación.xml.</w:t>
      </w:r>
    </w:p>
    <w:p w:rsidR="00106935" w:rsidRDefault="00106935" w:rsidP="00106935">
      <w:pPr>
        <w:pStyle w:val="Prrafodelista"/>
        <w:ind w:left="0"/>
      </w:pPr>
    </w:p>
    <w:p w:rsidR="00106935" w:rsidRDefault="00106935" w:rsidP="00106935">
      <w:pPr>
        <w:pStyle w:val="Prrafodelista"/>
        <w:ind w:left="0"/>
      </w:pPr>
      <w:r>
        <w:t>Así como:</w:t>
      </w:r>
    </w:p>
    <w:p w:rsidR="00106935" w:rsidRDefault="00106935" w:rsidP="00106935">
      <w:pPr>
        <w:pStyle w:val="Prrafodelista"/>
        <w:numPr>
          <w:ilvl w:val="0"/>
          <w:numId w:val="2"/>
        </w:numPr>
      </w:pPr>
      <w:r>
        <w:t xml:space="preserve">Un constructor para construir el objeto a partir del </w:t>
      </w:r>
      <w:proofErr w:type="spellStart"/>
      <w:r>
        <w:t>array</w:t>
      </w:r>
      <w:proofErr w:type="spellEnd"/>
      <w:r>
        <w:t xml:space="preserve"> de refranes y del objeto obtenido del .</w:t>
      </w:r>
      <w:proofErr w:type="spellStart"/>
      <w:r>
        <w:t>xml</w:t>
      </w:r>
      <w:proofErr w:type="spellEnd"/>
      <w:r>
        <w:t>.</w:t>
      </w:r>
    </w:p>
    <w:p w:rsidR="00106935" w:rsidRDefault="00106935" w:rsidP="00106935">
      <w:pPr>
        <w:pStyle w:val="Prrafodelista"/>
        <w:numPr>
          <w:ilvl w:val="0"/>
          <w:numId w:val="2"/>
        </w:numPr>
      </w:pPr>
      <w:r>
        <w:t>Lo necesario para sacar un refrán al azar.</w:t>
      </w:r>
    </w:p>
    <w:p w:rsidR="00106935" w:rsidRDefault="00106935" w:rsidP="00106935">
      <w:pPr>
        <w:pStyle w:val="Prrafodelista"/>
        <w:numPr>
          <w:ilvl w:val="0"/>
          <w:numId w:val="2"/>
        </w:numPr>
      </w:pPr>
      <w:r>
        <w:t>Lo necesario para poner en marcha la animación.</w:t>
      </w:r>
    </w:p>
    <w:p w:rsidR="00106935" w:rsidRDefault="00106935" w:rsidP="00106935">
      <w:pPr>
        <w:pStyle w:val="Prrafodelista"/>
        <w:numPr>
          <w:ilvl w:val="0"/>
          <w:numId w:val="2"/>
        </w:numPr>
      </w:pPr>
      <w:r>
        <w:t>Lo necesario para devolver la animación y el refrán obtenido.</w:t>
      </w:r>
    </w:p>
    <w:p w:rsidR="00945A8B" w:rsidRDefault="00945A8B" w:rsidP="00945A8B">
      <w:pPr>
        <w:pStyle w:val="Ttulo2"/>
      </w:pPr>
      <w:r>
        <w:t>Diagrama de clases</w:t>
      </w:r>
    </w:p>
    <w:p w:rsidR="00A57682" w:rsidRPr="00A57682" w:rsidRDefault="00A57682" w:rsidP="00A57682">
      <w:r>
        <w:rPr>
          <w:noProof/>
        </w:rPr>
        <w:drawing>
          <wp:inline distT="0" distB="0" distL="0" distR="0">
            <wp:extent cx="5915025" cy="16573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arg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8B" w:rsidRDefault="00945A8B" w:rsidP="00945A8B">
      <w:pPr>
        <w:pStyle w:val="Ttulo2"/>
      </w:pPr>
      <w:r>
        <w:t>Diagrama de secuencia.</w:t>
      </w:r>
    </w:p>
    <w:p w:rsidR="00A57682" w:rsidRDefault="00A57682" w:rsidP="007233B0">
      <w:pPr>
        <w:pStyle w:val="Ttulo1"/>
      </w:pPr>
      <w:r>
        <w:rPr>
          <w:noProof/>
        </w:rPr>
        <w:drawing>
          <wp:inline distT="0" distB="0" distL="0" distR="0">
            <wp:extent cx="6200775" cy="37528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scarga (1)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97" b="-3542"/>
                    <a:stretch/>
                  </pic:blipFill>
                  <pic:spPr bwMode="auto">
                    <a:xfrm>
                      <a:off x="0" y="0"/>
                      <a:ext cx="6200775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33B0" w:rsidRDefault="007233B0" w:rsidP="007233B0">
      <w:pPr>
        <w:pStyle w:val="Ttulo1"/>
      </w:pPr>
      <w:r>
        <w:t>Programación.</w:t>
      </w:r>
      <w:bookmarkStart w:id="0" w:name="_GoBack"/>
      <w:bookmarkEnd w:id="0"/>
    </w:p>
    <w:p w:rsidR="007233B0" w:rsidRDefault="007233B0" w:rsidP="007233B0">
      <w:pPr>
        <w:pStyle w:val="Ttulo2"/>
      </w:pPr>
      <w:r>
        <w:t xml:space="preserve">Función </w:t>
      </w:r>
      <w:proofErr w:type="spellStart"/>
      <w:r>
        <w:t>onCreate</w:t>
      </w:r>
      <w:proofErr w:type="spellEnd"/>
      <w:r>
        <w:t>.</w:t>
      </w:r>
    </w:p>
    <w:p w:rsidR="007233B0" w:rsidRDefault="007233B0" w:rsidP="007233B0">
      <w:r>
        <w:t>Escribir los necesario para crear los controles de programación (vistas) a partir de los id del fichero .</w:t>
      </w:r>
      <w:proofErr w:type="spellStart"/>
      <w:r>
        <w:t>xml</w:t>
      </w:r>
      <w:proofErr w:type="spellEnd"/>
      <w:r>
        <w:t xml:space="preserve"> correspondiente al </w:t>
      </w:r>
      <w:proofErr w:type="spellStart"/>
      <w:r>
        <w:t>layout</w:t>
      </w:r>
      <w:proofErr w:type="spellEnd"/>
      <w:r>
        <w:t>.</w:t>
      </w:r>
    </w:p>
    <w:p w:rsidR="00945A8B" w:rsidRDefault="00106935" w:rsidP="007233B0">
      <w:r>
        <w:t xml:space="preserve">Declarar un Objeto </w:t>
      </w:r>
      <w:proofErr w:type="spellStart"/>
      <w:r>
        <w:t>ViewModel</w:t>
      </w:r>
      <w:proofErr w:type="spellEnd"/>
      <w:r w:rsidR="00945A8B">
        <w:t xml:space="preserve"> e instanciarlo</w:t>
      </w:r>
      <w:r>
        <w:t xml:space="preserve"> a partir de los refranes y la animación</w:t>
      </w:r>
      <w:r w:rsidR="00945A8B">
        <w:t xml:space="preserve"> almacenados como recursos.</w:t>
      </w:r>
    </w:p>
    <w:p w:rsidR="007233B0" w:rsidRDefault="007233B0" w:rsidP="007233B0">
      <w:r>
        <w:t xml:space="preserve">Configurar la actividad para que sea </w:t>
      </w:r>
      <w:proofErr w:type="spellStart"/>
      <w:r>
        <w:t>ClickListener</w:t>
      </w:r>
      <w:proofErr w:type="spellEnd"/>
      <w:r>
        <w:t xml:space="preserve"> del botón.</w:t>
      </w:r>
    </w:p>
    <w:p w:rsidR="007233B0" w:rsidRDefault="007233B0" w:rsidP="007233B0">
      <w:pPr>
        <w:pStyle w:val="Ttulo2"/>
      </w:pPr>
      <w:r>
        <w:t xml:space="preserve">Función </w:t>
      </w:r>
      <w:proofErr w:type="spellStart"/>
      <w:r>
        <w:t>onClick</w:t>
      </w:r>
      <w:proofErr w:type="spellEnd"/>
    </w:p>
    <w:p w:rsidR="00945A8B" w:rsidRDefault="00945A8B" w:rsidP="007233B0">
      <w:r>
        <w:t xml:space="preserve">Lanzar la animación, indica al objeto </w:t>
      </w:r>
      <w:proofErr w:type="spellStart"/>
      <w:r>
        <w:t>ViewModel</w:t>
      </w:r>
      <w:proofErr w:type="spellEnd"/>
      <w:r>
        <w:t xml:space="preserve"> que calcule un refrán al azar y visualice en los controles correspondientes (botón y </w:t>
      </w:r>
      <w:proofErr w:type="spellStart"/>
      <w:r>
        <w:t>TextView</w:t>
      </w:r>
      <w:proofErr w:type="spellEnd"/>
      <w:r>
        <w:t>).</w:t>
      </w:r>
    </w:p>
    <w:p w:rsidR="007233B0" w:rsidRPr="007233B0" w:rsidRDefault="007233B0" w:rsidP="007233B0">
      <w:r>
        <w:t>Cada vez que se pulse el botón mostrará un refrán diferente (o no, dependiendo del número  generado) y lanzará la animación.</w:t>
      </w:r>
    </w:p>
    <w:p w:rsidR="007233B0" w:rsidRPr="00945A8B" w:rsidRDefault="007233B0" w:rsidP="00945A8B"/>
    <w:p w:rsidR="007233B0" w:rsidRPr="007233B0" w:rsidRDefault="007233B0" w:rsidP="007233B0">
      <w:pPr>
        <w:pStyle w:val="Ttulo2"/>
      </w:pPr>
    </w:p>
    <w:p w:rsidR="007233B0" w:rsidRPr="007233B0" w:rsidRDefault="007233B0" w:rsidP="007233B0"/>
    <w:p w:rsidR="006A1E8F" w:rsidRPr="006A1E8F" w:rsidRDefault="006A1E8F" w:rsidP="006A1E8F"/>
    <w:sectPr w:rsidR="006A1E8F" w:rsidRPr="006A1E8F">
      <w:footerReference w:type="default" r:id="rId11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7A0" w:rsidRDefault="003667A0">
      <w:pPr>
        <w:spacing w:after="0" w:line="240" w:lineRule="auto"/>
      </w:pPr>
      <w:r>
        <w:separator/>
      </w:r>
    </w:p>
  </w:endnote>
  <w:endnote w:type="continuationSeparator" w:id="0">
    <w:p w:rsidR="003667A0" w:rsidRDefault="00366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568" w:rsidRDefault="007233B0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2568" w:rsidRDefault="00CE2568">
                          <w:pPr>
                            <w:pStyle w:val="Sinespaciad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9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" filled="f" stroked="f">
              <v:textbox style="mso-fit-shape-to-text:t" inset=",0,,0">
                <w:txbxContent>
                  <w:p w:rsidR="00CE2568" w:rsidRDefault="00CE2568">
                    <w:pPr>
                      <w:pStyle w:val="Sinespaciad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Cuadro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2568" w:rsidRDefault="007233B0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6141EE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30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" filled="f" stroked="f">
              <v:textbox style="layout-flow:vertical">
                <w:txbxContent>
                  <w:p w:rsidR="00CE2568" w:rsidRDefault="007233B0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6141EE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3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6158CCCB" id="Rectángulo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á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4A487974" id="Rectángulo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zXCngIAADUFAAAOAAAAZHJzL2Uyb0RvYy54bWysVNuO0zAQfUfiHyy/d3MhvSTadLXbpQhp&#10;gRULH+DaTmLh2MZ2my6Ij+Fb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á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2D7AC34A" id="Rectángulo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7A0" w:rsidRDefault="003667A0">
      <w:pPr>
        <w:spacing w:after="0" w:line="240" w:lineRule="auto"/>
      </w:pPr>
      <w:r>
        <w:separator/>
      </w:r>
    </w:p>
  </w:footnote>
  <w:footnote w:type="continuationSeparator" w:id="0">
    <w:p w:rsidR="003667A0" w:rsidRDefault="00366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16FCF"/>
    <w:multiLevelType w:val="hybridMultilevel"/>
    <w:tmpl w:val="368A954C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748153E1"/>
    <w:multiLevelType w:val="hybridMultilevel"/>
    <w:tmpl w:val="37E267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E8F"/>
    <w:rsid w:val="00106935"/>
    <w:rsid w:val="003667A0"/>
    <w:rsid w:val="006141EE"/>
    <w:rsid w:val="006A1E8F"/>
    <w:rsid w:val="007233B0"/>
    <w:rsid w:val="00945A8B"/>
    <w:rsid w:val="00A57682"/>
    <w:rsid w:val="00CE2568"/>
    <w:rsid w:val="00ED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0D027DDA-4A94-4079-B76B-F22A7F726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customStyle="1" w:styleId="Ttulo10">
    <w:name w:val="Título1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leChar">
    <w:name w:val="Title Char"/>
    <w:basedOn w:val="Fuentedeprrafopredeter"/>
    <w:link w:val="Ttulo10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7A7A7A" w:themeColor="accent1"/>
      <w:sz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7F7F7F" w:themeColor="text1" w:themeTint="80"/>
      <w:sz w:val="2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7A7A7A" w:themeColor="accen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D1282E" w:themeColor="text2"/>
    </w:rPr>
  </w:style>
  <w:style w:type="character" w:styleId="Referenciasutil">
    <w:name w:val="Subtle Reference"/>
    <w:basedOn w:val="Fuentedeprrafopredeter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enciaintensa">
    <w:name w:val="Intense Reference"/>
    <w:basedOn w:val="Fuentedeprrafopredeter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ellibro">
    <w:name w:val="Book Title"/>
    <w:basedOn w:val="Fuentedeprrafopredeter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\AppData\Roaming\Microsoft\Plantillas\Informe%20(dise&#241;o%20esenci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7C1E5B94E674EA4A7DE2A5E7E94C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7DD84-96C0-467D-A6E0-47429EF722DB}"/>
      </w:docPartPr>
      <w:docPartBody>
        <w:p w:rsidR="000C08B4" w:rsidRDefault="00E77B8C">
          <w:pPr>
            <w:pStyle w:val="47C1E5B94E674EA4A7DE2A5E7E94CBBC"/>
          </w:pPr>
          <w:r>
            <w:t>[Escriba título doc.]</w:t>
          </w:r>
        </w:p>
      </w:docPartBody>
    </w:docPart>
    <w:docPart>
      <w:docPartPr>
        <w:name w:val="F294ADE084F54D07A0D99EA4A26DC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D120F-F937-4F33-9E22-041ED8BE3091}"/>
      </w:docPartPr>
      <w:docPartBody>
        <w:p w:rsidR="000C08B4" w:rsidRDefault="00E77B8C">
          <w:pPr>
            <w:pStyle w:val="F294ADE084F54D07A0D99EA4A26DC379"/>
          </w:pPr>
          <w: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8B4"/>
    <w:rsid w:val="000C08B4"/>
    <w:rsid w:val="00E7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5B9BD5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7C1E5B94E674EA4A7DE2A5E7E94CBBC">
    <w:name w:val="47C1E5B94E674EA4A7DE2A5E7E94CBBC"/>
  </w:style>
  <w:style w:type="paragraph" w:customStyle="1" w:styleId="F294ADE084F54D07A0D99EA4A26DC379">
    <w:name w:val="F294ADE084F54D07A0D99EA4A26DC379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aps/>
      <w:color w:val="5B9BD5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46B7DBA7776F4B8997E5508D488991C5">
    <w:name w:val="46B7DBA7776F4B8997E5508D488991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E26DD71-0136-4BB9-B78F-24289404F3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(diseño esencial).dotx</Template>
  <TotalTime>68</TotalTime>
  <Pages>4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 gato sabio</vt:lpstr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gato sabio</dc:title>
  <dc:subject>Proyecto de Android</dc:subject>
  <dc:creator>corso Corso</dc:creator>
  <cp:keywords/>
  <cp:lastModifiedBy>daniel Miguel</cp:lastModifiedBy>
  <cp:revision>4</cp:revision>
  <dcterms:created xsi:type="dcterms:W3CDTF">2016-09-19T17:35:00Z</dcterms:created>
  <dcterms:modified xsi:type="dcterms:W3CDTF">2019-10-01T15:43:00Z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